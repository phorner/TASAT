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72727" w:themeColor="text1" w:themeTint="D8"/>
  <w:body>
    <w:bookmarkStart w:id="0" w:name="_GoBack"/>
    <w:bookmarkEnd w:id="0"/>
    <w:p w:rsidR="00CB54DF" w:rsidRDefault="00AF3949">
      <w:pPr>
        <w:sectPr w:rsidR="00CB54DF">
          <w:pgSz w:w="15840" w:h="12240" w:orient="landscape"/>
          <w:pgMar w:top="720" w:right="720" w:bottom="720" w:left="720" w:header="720" w:footer="720" w:gutter="0"/>
          <w:cols w:space="720"/>
          <w:docGrid w:linePitch="360"/>
        </w:sectPr>
      </w:pPr>
      <w:r>
        <w:rPr>
          <w:noProof/>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ge">
                  <wp:posOffset>2313305</wp:posOffset>
                </wp:positionV>
                <wp:extent cx="2560320" cy="455295"/>
                <wp:effectExtent l="0" t="0" r="4445"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455295"/>
                        </a:xfrm>
                        <a:prstGeom prst="rect">
                          <a:avLst/>
                        </a:prstGeom>
                        <a:solidFill>
                          <a:srgbClr val="DAE1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Futura Std Light" w:hAnsi="Futura Std Light"/>
                                <w:b/>
                                <w:i/>
                                <w:color w:val="FF0000"/>
                                <w:sz w:val="36"/>
                                <w:szCs w:val="36"/>
                              </w:rPr>
                              <w:alias w:val="Company"/>
                              <w:id w:val="71674626"/>
                              <w:placeholder>
                                <w:docPart w:val="E0E749DA610849368D9F09DC886B0BA0"/>
                              </w:placeholder>
                              <w:dataBinding w:prefixMappings="xmlns:ns0='http://schemas.openxmlformats.org/officeDocument/2006/extended-properties'" w:xpath="/ns0:Properties[1]/ns0:Company[1]" w:storeItemID="{6668398D-A668-4E3E-A5EB-62B293D839F1}"/>
                              <w:text/>
                            </w:sdtPr>
                            <w:sdtEndPr/>
                            <w:sdtContent>
                              <w:p w:rsidR="00CB54DF" w:rsidRPr="00EA4C4D" w:rsidRDefault="00FE7C14">
                                <w:pPr>
                                  <w:pStyle w:val="BrochureTitle"/>
                                  <w:rPr>
                                    <w:rFonts w:ascii="Futura Std Light" w:hAnsi="Futura Std Light"/>
                                    <w:b/>
                                    <w:i/>
                                    <w:color w:val="FF0000"/>
                                    <w:sz w:val="36"/>
                                    <w:szCs w:val="36"/>
                                  </w:rPr>
                                </w:pPr>
                                <w:r w:rsidRPr="00EA4C4D">
                                  <w:rPr>
                                    <w:rFonts w:ascii="Futura Std Light" w:hAnsi="Futura Std Light"/>
                                    <w:b/>
                                    <w:i/>
                                    <w:color w:val="FF0000"/>
                                    <w:sz w:val="36"/>
                                    <w:szCs w:val="36"/>
                                  </w:rPr>
                                  <w:t>Travellers’ Aid Society</w:t>
                                </w:r>
                              </w:p>
                            </w:sdtContent>
                          </w:sdt>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50.4pt;margin-top:182.15pt;width:201.6pt;height:35.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" fillcolor="#dae1e8" stroked="f">
                <v:textbox>
                  <w:txbxContent>
                    <w:sdt>
                      <w:sdtPr>
                        <w:rPr>
                          <w:rFonts w:ascii="Futura Std Light" w:hAnsi="Futura Std Light"/>
                          <w:b/>
                          <w:i/>
                          <w:color w:val="FF0000"/>
                          <w:sz w:val="36"/>
                          <w:szCs w:val="36"/>
                        </w:rPr>
                        <w:alias w:val="Company"/>
                        <w:id w:val="71674626"/>
                        <w:placeholder>
                          <w:docPart w:val="E0E749DA610849368D9F09DC886B0BA0"/>
                        </w:placeholder>
                        <w:dataBinding w:prefixMappings="xmlns:ns0='http://schemas.openxmlformats.org/officeDocument/2006/extended-properties'" w:xpath="/ns0:Properties[1]/ns0:Company[1]" w:storeItemID="{6668398D-A668-4E3E-A5EB-62B293D839F1}"/>
                        <w:text/>
                      </w:sdtPr>
                      <w:sdtEndPr/>
                      <w:sdtContent>
                        <w:p w:rsidR="00CB54DF" w:rsidRPr="00EA4C4D" w:rsidRDefault="00FE7C14">
                          <w:pPr>
                            <w:pStyle w:val="BrochureTitle"/>
                            <w:rPr>
                              <w:rFonts w:ascii="Futura Std Light" w:hAnsi="Futura Std Light"/>
                              <w:b/>
                              <w:i/>
                              <w:color w:val="FF0000"/>
                              <w:sz w:val="36"/>
                              <w:szCs w:val="36"/>
                            </w:rPr>
                          </w:pPr>
                          <w:r w:rsidRPr="00EA4C4D">
                            <w:rPr>
                              <w:rFonts w:ascii="Futura Std Light" w:hAnsi="Futura Std Light"/>
                              <w:b/>
                              <w:i/>
                              <w:color w:val="FF0000"/>
                              <w:sz w:val="36"/>
                              <w:szCs w:val="36"/>
                            </w:rPr>
                            <w:t>Travellers’ Aid Society</w:t>
                          </w:r>
                        </w:p>
                      </w:sdtContent>
                    </w:sdt>
                  </w:txbxContent>
                </v:textbox>
                <w10:wrap anchorx="margin"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6571615</wp:posOffset>
                </wp:positionH>
                <wp:positionV relativeFrom="paragraph">
                  <wp:posOffset>2286000</wp:posOffset>
                </wp:positionV>
                <wp:extent cx="2560320" cy="300990"/>
                <wp:effectExtent l="0" t="0" r="2540" b="381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4DF" w:rsidRPr="009208C0" w:rsidRDefault="00FE7C14">
                            <w:pPr>
                              <w:pStyle w:val="BrochureSubtitle"/>
                              <w:rPr>
                                <w:rFonts w:ascii="Futura Std Light" w:hAnsi="Futura Std Light"/>
                              </w:rPr>
                            </w:pPr>
                            <w:r w:rsidRPr="009208C0">
                              <w:rPr>
                                <w:rFonts w:ascii="Futura Std Light" w:hAnsi="Futura Std Light"/>
                              </w:rPr>
                              <w:t>Providing Excellence for travellers since 488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517.45pt;margin-top:180pt;width:201.6pt;height:2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" filled="f" stroked="f">
                <v:textbox>
                  <w:txbxContent>
                    <w:p w:rsidR="00CB54DF" w:rsidRPr="009208C0" w:rsidRDefault="00FE7C14">
                      <w:pPr>
                        <w:pStyle w:val="BrochureSubtitle"/>
                        <w:rPr>
                          <w:rFonts w:ascii="Futura Std Light" w:hAnsi="Futura Std Light"/>
                        </w:rPr>
                      </w:pPr>
                      <w:r w:rsidRPr="009208C0">
                        <w:rPr>
                          <w:rFonts w:ascii="Futura Std Light" w:hAnsi="Futura Std Light"/>
                        </w:rPr>
                        <w:t>Providing Excellence for travellers since 488</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bottom</wp:align>
                </wp:positionV>
                <wp:extent cx="1866900" cy="1401445"/>
                <wp:effectExtent l="0" t="8255"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1445"/>
                        </a:xfrm>
                        <a:prstGeom prst="rect">
                          <a:avLst/>
                        </a:prstGeom>
                        <a:gradFill rotWithShape="1">
                          <a:gsLst>
                            <a:gs pos="0">
                              <a:schemeClr val="accent1">
                                <a:lumMod val="100000"/>
                                <a:lumOff val="0"/>
                                <a:alpha val="0"/>
                              </a:schemeClr>
                            </a:gs>
                            <a:gs pos="100000">
                              <a:schemeClr val="accent1">
                                <a:lumMod val="40000"/>
                                <a:lumOff val="60000"/>
                              </a:schemeClr>
                            </a:gs>
                          </a:gsLst>
                          <a:path path="rect">
                            <a:fillToRect t="100000" r="10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Futura Std Light" w:hAnsi="Futura Std Light"/>
                                <w:b/>
                                <w:i/>
                                <w:color w:val="000000" w:themeColor="text1"/>
                              </w:rPr>
                              <w:alias w:val="Company"/>
                              <w:id w:val="71749683"/>
                              <w:dataBinding w:prefixMappings="xmlns:ns0='http://schemas.openxmlformats.org/officeDocument/2006/extended-properties'" w:xpath="/ns0:Properties[1]/ns0:Company[1]" w:storeItemID="{6668398D-A668-4E3E-A5EB-62B293D839F1}"/>
                              <w:text/>
                            </w:sdtPr>
                            <w:sdtEndPr/>
                            <w:sdtContent>
                              <w:p w:rsidR="00CB54DF" w:rsidRPr="00EA4C4D" w:rsidRDefault="00FE7C14">
                                <w:pPr>
                                  <w:pStyle w:val="ContactInformationHeading"/>
                                  <w:rPr>
                                    <w:rFonts w:ascii="Futura Std Light" w:hAnsi="Futura Std Light"/>
                                    <w:b/>
                                    <w:i/>
                                    <w:color w:val="000000" w:themeColor="text1"/>
                                  </w:rPr>
                                </w:pPr>
                                <w:r w:rsidRPr="00EA4C4D">
                                  <w:rPr>
                                    <w:rFonts w:ascii="Futura Std Light" w:hAnsi="Futura Std Light"/>
                                    <w:b/>
                                    <w:i/>
                                    <w:color w:val="000000" w:themeColor="text1"/>
                                  </w:rPr>
                                  <w:t>Travellers’ Aid Society</w:t>
                                </w:r>
                              </w:p>
                            </w:sdtContent>
                          </w:sdt>
                          <w:sdt>
                            <w:sdtPr>
                              <w:rPr>
                                <w:rFonts w:ascii="Futura Std Light" w:hAnsi="Futura Std Light"/>
                                <w:color w:val="000000" w:themeColor="text1"/>
                              </w:rPr>
                              <w:alias w:val="Address"/>
                              <w:id w:val="71749700"/>
                              <w:dataBinding w:prefixMappings="xmlns:ns0='http://schemas.microsoft.com/office/2006/coverPageProps'" w:xpath="/ns0:CoverPageProperties[1]/ns0:CompanyAddress[1]" w:storeItemID="{55AF091B-3C7A-41E3-B477-F2FDAA23CFDA}"/>
                              <w:text w:multiLine="1"/>
                            </w:sdtPr>
                            <w:sdtEndPr/>
                            <w:sdtContent>
                              <w:p w:rsidR="00CB54DF" w:rsidRPr="00EA4C4D" w:rsidRDefault="00AF3949">
                                <w:pPr>
                                  <w:pStyle w:val="ContactInformation"/>
                                  <w:rPr>
                                    <w:rFonts w:ascii="Futura Std Light" w:hAnsi="Futura Std Light"/>
                                    <w:color w:val="000000" w:themeColor="text1"/>
                                  </w:rPr>
                                </w:pPr>
                                <w:r w:rsidRPr="00EA4C4D">
                                  <w:rPr>
                                    <w:rFonts w:ascii="Futura Std Light" w:hAnsi="Futura Std Light"/>
                                    <w:color w:val="000000" w:themeColor="text1"/>
                                  </w:rPr>
                                  <w:t>Most Class A starports</w:t>
                                </w:r>
                              </w:p>
                            </w:sdtContent>
                          </w:sdt>
                          <w:p w:rsidR="00CB54DF" w:rsidRPr="00EA4C4D" w:rsidRDefault="00AF3949">
                            <w:pPr>
                              <w:pStyle w:val="ContactInformation"/>
                              <w:rPr>
                                <w:rFonts w:ascii="Futura Std Light" w:hAnsi="Futura Std Light"/>
                                <w:color w:val="000000" w:themeColor="text1"/>
                              </w:rPr>
                            </w:pPr>
                            <w:r w:rsidRPr="00EA4C4D">
                              <w:rPr>
                                <w:rFonts w:ascii="Futura Std Light" w:hAnsi="Futura Std Light"/>
                                <w:color w:val="000000" w:themeColor="text1"/>
                              </w:rPr>
                              <w:t>X-Boat</w:t>
                            </w:r>
                            <w:r w:rsidR="00DC66B0" w:rsidRPr="00EA4C4D">
                              <w:rPr>
                                <w:rFonts w:ascii="Futura Std Light" w:hAnsi="Futura Std Light"/>
                                <w:color w:val="000000" w:themeColor="text1"/>
                              </w:rPr>
                              <w:t xml:space="preserve">: </w:t>
                            </w:r>
                            <w:r w:rsidRPr="00EA4C4D">
                              <w:rPr>
                                <w:rFonts w:ascii="Futura Std Light" w:hAnsi="Futura Std Light"/>
                                <w:color w:val="000000" w:themeColor="text1"/>
                              </w:rPr>
                              <w:t>TAS</w:t>
                            </w:r>
                          </w:p>
                          <w:p w:rsidR="00CB54DF" w:rsidRPr="00EA4C4D" w:rsidRDefault="00CB54DF">
                            <w:pPr>
                              <w:pStyle w:val="ContactInformation"/>
                              <w:rPr>
                                <w:rFonts w:ascii="Futura Std Light" w:hAnsi="Futura Std Light"/>
                                <w:color w:val="000000" w:themeColor="text1"/>
                              </w:rPr>
                            </w:pPr>
                          </w:p>
                          <w:p w:rsidR="00CB54DF" w:rsidRPr="00EA4C4D" w:rsidRDefault="00AF3949">
                            <w:pPr>
                              <w:pStyle w:val="WebSiteAddress"/>
                              <w:rPr>
                                <w:rFonts w:ascii="Futura Std Light" w:hAnsi="Futura Std Light"/>
                                <w:color w:val="000000" w:themeColor="text1"/>
                                <w:sz w:val="16"/>
                                <w:szCs w:val="16"/>
                              </w:rPr>
                            </w:pPr>
                            <w:r w:rsidRPr="00EA4C4D">
                              <w:rPr>
                                <w:rFonts w:ascii="Futura Std Light" w:hAnsi="Futura Std Light"/>
                                <w:color w:val="000000" w:themeColor="text1"/>
                                <w:sz w:val="16"/>
                                <w:szCs w:val="16"/>
                              </w:rPr>
                              <w:t>www.liberated</w:t>
                            </w:r>
                            <w:r w:rsidR="007B306C" w:rsidRPr="00EA4C4D">
                              <w:rPr>
                                <w:rFonts w:ascii="Futura Std Light" w:hAnsi="Futura Std Light"/>
                                <w:color w:val="000000" w:themeColor="text1"/>
                                <w:sz w:val="16"/>
                                <w:szCs w:val="16"/>
                              </w:rPr>
                              <w:t>-</w:t>
                            </w:r>
                            <w:r w:rsidRPr="00EA4C4D">
                              <w:rPr>
                                <w:rFonts w:ascii="Futura Std Light" w:hAnsi="Futura Std Light"/>
                                <w:color w:val="000000" w:themeColor="text1"/>
                                <w:sz w:val="16"/>
                                <w:szCs w:val="16"/>
                              </w:rPr>
                              <w:t>-technologies.com</w:t>
                            </w:r>
                          </w:p>
                        </w:txbxContent>
                      </wps:txbx>
                      <wps:bodyPr rot="0" vert="horz" wrap="square" lIns="91440" tIns="91440" rIns="91440" bIns="91440" anchor="b"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0;margin-top:0;width:147pt;height:110.35pt;z-index:251661312;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" fillcolor="#4f81bd [3204]" stroked="f">
                <v:fill opacity="0" color2="#b8cce4 [1300]" rotate="t" focusposition=",1" focussize="" focus="100%" type="gradientRadial">
                  <o:fill v:ext="view" type="gradientCenter"/>
                </v:fill>
                <v:textbox style="mso-fit-shape-to-text:t" inset=",7.2pt,,7.2pt">
                  <w:txbxContent>
                    <w:sdt>
                      <w:sdtPr>
                        <w:rPr>
                          <w:rFonts w:ascii="Futura Std Light" w:hAnsi="Futura Std Light"/>
                          <w:b/>
                          <w:i/>
                          <w:color w:val="000000" w:themeColor="text1"/>
                        </w:rPr>
                        <w:alias w:val="Company"/>
                        <w:id w:val="71749683"/>
                        <w:dataBinding w:prefixMappings="xmlns:ns0='http://schemas.openxmlformats.org/officeDocument/2006/extended-properties'" w:xpath="/ns0:Properties[1]/ns0:Company[1]" w:storeItemID="{6668398D-A668-4E3E-A5EB-62B293D839F1}"/>
                        <w:text/>
                      </w:sdtPr>
                      <w:sdtEndPr/>
                      <w:sdtContent>
                        <w:p w:rsidR="00CB54DF" w:rsidRPr="00EA4C4D" w:rsidRDefault="00FE7C14">
                          <w:pPr>
                            <w:pStyle w:val="ContactInformationHeading"/>
                            <w:rPr>
                              <w:rFonts w:ascii="Futura Std Light" w:hAnsi="Futura Std Light"/>
                              <w:b/>
                              <w:i/>
                              <w:color w:val="000000" w:themeColor="text1"/>
                            </w:rPr>
                          </w:pPr>
                          <w:r w:rsidRPr="00EA4C4D">
                            <w:rPr>
                              <w:rFonts w:ascii="Futura Std Light" w:hAnsi="Futura Std Light"/>
                              <w:b/>
                              <w:i/>
                              <w:color w:val="000000" w:themeColor="text1"/>
                            </w:rPr>
                            <w:t>Travellers’ Aid Society</w:t>
                          </w:r>
                        </w:p>
                      </w:sdtContent>
                    </w:sdt>
                    <w:sdt>
                      <w:sdtPr>
                        <w:rPr>
                          <w:rFonts w:ascii="Futura Std Light" w:hAnsi="Futura Std Light"/>
                          <w:color w:val="000000" w:themeColor="text1"/>
                        </w:rPr>
                        <w:alias w:val="Address"/>
                        <w:id w:val="71749700"/>
                        <w:dataBinding w:prefixMappings="xmlns:ns0='http://schemas.microsoft.com/office/2006/coverPageProps'" w:xpath="/ns0:CoverPageProperties[1]/ns0:CompanyAddress[1]" w:storeItemID="{55AF091B-3C7A-41E3-B477-F2FDAA23CFDA}"/>
                        <w:text w:multiLine="1"/>
                      </w:sdtPr>
                      <w:sdtEndPr/>
                      <w:sdtContent>
                        <w:p w:rsidR="00CB54DF" w:rsidRPr="00EA4C4D" w:rsidRDefault="00AF3949">
                          <w:pPr>
                            <w:pStyle w:val="ContactInformation"/>
                            <w:rPr>
                              <w:rFonts w:ascii="Futura Std Light" w:hAnsi="Futura Std Light"/>
                              <w:color w:val="000000" w:themeColor="text1"/>
                            </w:rPr>
                          </w:pPr>
                          <w:r w:rsidRPr="00EA4C4D">
                            <w:rPr>
                              <w:rFonts w:ascii="Futura Std Light" w:hAnsi="Futura Std Light"/>
                              <w:color w:val="000000" w:themeColor="text1"/>
                            </w:rPr>
                            <w:t>Most Class A starports</w:t>
                          </w:r>
                        </w:p>
                      </w:sdtContent>
                    </w:sdt>
                    <w:p w:rsidR="00CB54DF" w:rsidRPr="00EA4C4D" w:rsidRDefault="00AF3949">
                      <w:pPr>
                        <w:pStyle w:val="ContactInformation"/>
                        <w:rPr>
                          <w:rFonts w:ascii="Futura Std Light" w:hAnsi="Futura Std Light"/>
                          <w:color w:val="000000" w:themeColor="text1"/>
                        </w:rPr>
                      </w:pPr>
                      <w:r w:rsidRPr="00EA4C4D">
                        <w:rPr>
                          <w:rFonts w:ascii="Futura Std Light" w:hAnsi="Futura Std Light"/>
                          <w:color w:val="000000" w:themeColor="text1"/>
                        </w:rPr>
                        <w:t>X-Boat</w:t>
                      </w:r>
                      <w:r w:rsidR="00DC66B0" w:rsidRPr="00EA4C4D">
                        <w:rPr>
                          <w:rFonts w:ascii="Futura Std Light" w:hAnsi="Futura Std Light"/>
                          <w:color w:val="000000" w:themeColor="text1"/>
                        </w:rPr>
                        <w:t xml:space="preserve">: </w:t>
                      </w:r>
                      <w:r w:rsidRPr="00EA4C4D">
                        <w:rPr>
                          <w:rFonts w:ascii="Futura Std Light" w:hAnsi="Futura Std Light"/>
                          <w:color w:val="000000" w:themeColor="text1"/>
                        </w:rPr>
                        <w:t>TAS</w:t>
                      </w:r>
                    </w:p>
                    <w:p w:rsidR="00CB54DF" w:rsidRPr="00EA4C4D" w:rsidRDefault="00CB54DF">
                      <w:pPr>
                        <w:pStyle w:val="ContactInformation"/>
                        <w:rPr>
                          <w:rFonts w:ascii="Futura Std Light" w:hAnsi="Futura Std Light"/>
                          <w:color w:val="000000" w:themeColor="text1"/>
                        </w:rPr>
                      </w:pPr>
                    </w:p>
                    <w:p w:rsidR="00CB54DF" w:rsidRPr="00EA4C4D" w:rsidRDefault="00AF3949">
                      <w:pPr>
                        <w:pStyle w:val="WebSiteAddress"/>
                        <w:rPr>
                          <w:rFonts w:ascii="Futura Std Light" w:hAnsi="Futura Std Light"/>
                          <w:color w:val="000000" w:themeColor="text1"/>
                          <w:sz w:val="16"/>
                          <w:szCs w:val="16"/>
                        </w:rPr>
                      </w:pPr>
                      <w:r w:rsidRPr="00EA4C4D">
                        <w:rPr>
                          <w:rFonts w:ascii="Futura Std Light" w:hAnsi="Futura Std Light"/>
                          <w:color w:val="000000" w:themeColor="text1"/>
                          <w:sz w:val="16"/>
                          <w:szCs w:val="16"/>
                        </w:rPr>
                        <w:t>www.liberated</w:t>
                      </w:r>
                      <w:r w:rsidR="007B306C" w:rsidRPr="00EA4C4D">
                        <w:rPr>
                          <w:rFonts w:ascii="Futura Std Light" w:hAnsi="Futura Std Light"/>
                          <w:color w:val="000000" w:themeColor="text1"/>
                          <w:sz w:val="16"/>
                          <w:szCs w:val="16"/>
                        </w:rPr>
                        <w:t>-</w:t>
                      </w:r>
                      <w:r w:rsidRPr="00EA4C4D">
                        <w:rPr>
                          <w:rFonts w:ascii="Futura Std Light" w:hAnsi="Futura Std Light"/>
                          <w:color w:val="000000" w:themeColor="text1"/>
                          <w:sz w:val="16"/>
                          <w:szCs w:val="16"/>
                        </w:rPr>
                        <w:t>-technologies.com</w:t>
                      </w: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margin">
                  <wp:align>bottom</wp:align>
                </wp:positionV>
                <wp:extent cx="2560320" cy="4271010"/>
                <wp:effectExtent l="6985" t="0" r="4445" b="571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4271010"/>
                        </a:xfrm>
                        <a:prstGeom prst="rect">
                          <a:avLst/>
                        </a:prstGeom>
                        <a:gradFill rotWithShape="0">
                          <a:gsLst>
                            <a:gs pos="0">
                              <a:schemeClr val="bg2">
                                <a:lumMod val="50000"/>
                                <a:lumOff val="0"/>
                                <a:alpha val="0"/>
                              </a:schemeClr>
                            </a:gs>
                            <a:gs pos="100000">
                              <a:schemeClr val="bg2">
                                <a:lumMod val="90000"/>
                                <a:lumOff val="0"/>
                              </a:schemeClr>
                            </a:gs>
                          </a:gsLst>
                          <a:path path="rect">
                            <a:fillToRect t="100000" r="10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4DF" w:rsidRPr="00EA4C4D" w:rsidRDefault="00AF3949" w:rsidP="00AF3949">
                            <w:pPr>
                              <w:pStyle w:val="BrochureSubtitle2"/>
                              <w:rPr>
                                <w:rFonts w:ascii="Futura Std Light" w:hAnsi="Futura Std Light"/>
                                <w:color w:val="FFFFFF" w:themeColor="background1"/>
                              </w:rPr>
                            </w:pPr>
                            <w:r w:rsidRPr="00EA4C4D">
                              <w:rPr>
                                <w:rFonts w:ascii="Futura Std Light" w:hAnsi="Futura Std Light"/>
                                <w:color w:val="FFFFFF" w:themeColor="background1"/>
                              </w:rPr>
                              <w:t>Second to none lifetime member benefits and the trust you deserve!</w:t>
                            </w:r>
                          </w:p>
                        </w:txbxContent>
                      </wps:txbx>
                      <wps:bodyPr rot="0" vert="horz" wrap="square" lIns="91440" tIns="32004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9" style="position:absolute;margin-left:150.4pt;margin-top:0;width:201.6pt;height:336.3pt;z-index:25166028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" fillcolor="#938953 [1614]" stroked="f">
                <v:fill opacity="0" color2="#ddd8c2 [2894]" focusposition=",1" focussize="" focus="100%" type="gradientRadial">
                  <o:fill v:ext="view" type="gradientCenter"/>
                </v:fill>
                <v:textbox inset=",252pt">
                  <w:txbxContent>
                    <w:p w:rsidR="00CB54DF" w:rsidRPr="00EA4C4D" w:rsidRDefault="00AF3949" w:rsidP="00AF3949">
                      <w:pPr>
                        <w:pStyle w:val="BrochureSubtitle2"/>
                        <w:rPr>
                          <w:rFonts w:ascii="Futura Std Light" w:hAnsi="Futura Std Light"/>
                          <w:color w:val="FFFFFF" w:themeColor="background1"/>
                        </w:rPr>
                      </w:pPr>
                      <w:r w:rsidRPr="00EA4C4D">
                        <w:rPr>
                          <w:rFonts w:ascii="Futura Std Light" w:hAnsi="Futura Std Light"/>
                          <w:color w:val="FFFFFF" w:themeColor="background1"/>
                        </w:rPr>
                        <w:t>Second to none lifetime member benefits and the trust you deserve!</w:t>
                      </w:r>
                    </w:p>
                  </w:txbxContent>
                </v:textbox>
                <w10:wrap anchorx="margin" anchory="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2560320" cy="2286000"/>
                <wp:effectExtent l="0" t="0" r="4445"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2286000"/>
                        </a:xfrm>
                        <a:prstGeom prst="rect">
                          <a:avLst/>
                        </a:prstGeom>
                        <a:gradFill rotWithShape="0">
                          <a:gsLst>
                            <a:gs pos="0">
                              <a:schemeClr val="accent1">
                                <a:lumMod val="100000"/>
                                <a:lumOff val="0"/>
                              </a:schemeClr>
                            </a:gs>
                            <a:gs pos="100000">
                              <a:schemeClr val="accent1">
                                <a:lumMod val="40000"/>
                                <a:lumOff val="60000"/>
                              </a:schemeClr>
                            </a:gs>
                          </a:gsLst>
                          <a:path path="rect">
                            <a:fillToRect t="100000" r="10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4DF" w:rsidRDefault="00CB54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150.4pt;margin-top:0;width:201.6pt;height:180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" fillcolor="#4f81bd [3204]" stroked="f">
                <v:fill color2="#b8cce4 [1300]" focusposition=",1" focussize="" focus="100%" type="gradientRadial">
                  <o:fill v:ext="view" type="gradientCenter"/>
                </v:fill>
                <v:textbox>
                  <w:txbxContent>
                    <w:p w:rsidR="00CB54DF" w:rsidRDefault="00CB54DF"/>
                  </w:txbxContent>
                </v:textbox>
                <w10:wrap anchorx="margin" anchory="margin"/>
              </v:rect>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margin">
                  <wp:align>left</wp:align>
                </wp:positionH>
                <wp:positionV relativeFrom="margin">
                  <wp:align>bottom</wp:align>
                </wp:positionV>
                <wp:extent cx="2560320" cy="6858000"/>
                <wp:effectExtent l="0" t="0" r="1905" b="952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6858000"/>
                        </a:xfrm>
                        <a:prstGeom prst="rect">
                          <a:avLst/>
                        </a:prstGeom>
                        <a:gradFill rotWithShape="0">
                          <a:gsLst>
                            <a:gs pos="0">
                              <a:schemeClr val="bg2">
                                <a:lumMod val="50000"/>
                                <a:lumOff val="0"/>
                                <a:alpha val="0"/>
                              </a:schemeClr>
                            </a:gs>
                            <a:gs pos="100000">
                              <a:schemeClr val="bg2">
                                <a:lumMod val="90000"/>
                                <a:lumOff val="0"/>
                              </a:schemeClr>
                            </a:gs>
                          </a:gsLst>
                          <a:path path="rect">
                            <a:fillToRect t="100000" r="10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4DF" w:rsidRPr="00EA4C4D" w:rsidRDefault="00AF3949">
                            <w:pPr>
                              <w:pStyle w:val="SectionHeading2"/>
                              <w:rPr>
                                <w:rFonts w:ascii="Futura Std Light" w:hAnsi="Futura Std Light"/>
                                <w:b/>
                                <w:color w:val="FF0000"/>
                              </w:rPr>
                            </w:pPr>
                            <w:r w:rsidRPr="00EA4C4D">
                              <w:rPr>
                                <w:rFonts w:ascii="Futura Std Light" w:hAnsi="Futura Std Light"/>
                                <w:b/>
                                <w:color w:val="FF0000"/>
                              </w:rPr>
                              <w:t>How do I join?</w:t>
                            </w:r>
                          </w:p>
                          <w:p w:rsidR="00CB54DF" w:rsidRPr="00EA4C4D" w:rsidRDefault="00CD0629" w:rsidP="00CD0629">
                            <w:pPr>
                              <w:pStyle w:val="BrochureCopy"/>
                              <w:rPr>
                                <w:rFonts w:ascii="Futura Std Light" w:hAnsi="Futura Std Light"/>
                                <w:b/>
                              </w:rPr>
                            </w:pPr>
                            <w:r w:rsidRPr="00EA4C4D">
                              <w:rPr>
                                <w:rFonts w:ascii="Futura Std Light" w:hAnsi="Futura Std Light"/>
                                <w:b/>
                              </w:rPr>
                              <w:t>TAS membership may be acquired upon mustering out of a service. It is given as a reward for heroism or extraordinary service to the Society, rather than an "official" benefit of the service involved.</w:t>
                            </w:r>
                          </w:p>
                          <w:p w:rsidR="00632757" w:rsidRDefault="00632757" w:rsidP="00CD0629">
                            <w:pPr>
                              <w:pStyle w:val="BrochureCopy"/>
                              <w:rPr>
                                <w:rFonts w:ascii="Futura Std Light" w:hAnsi="Futura Std Light"/>
                                <w:b/>
                              </w:rPr>
                            </w:pPr>
                          </w:p>
                          <w:p w:rsidR="005C6130" w:rsidRDefault="005C6130" w:rsidP="00CD0629">
                            <w:pPr>
                              <w:pStyle w:val="BrochureCopy"/>
                              <w:rPr>
                                <w:rFonts w:ascii="Futura Std Light" w:hAnsi="Futura Std Light"/>
                                <w:b/>
                              </w:rPr>
                            </w:pPr>
                          </w:p>
                          <w:p w:rsidR="005C6130" w:rsidRPr="00EA4C4D" w:rsidRDefault="005C6130" w:rsidP="00CD0629">
                            <w:pPr>
                              <w:pStyle w:val="BrochureCopy"/>
                              <w:rPr>
                                <w:rFonts w:ascii="Futura Std Light" w:hAnsi="Futura Std Light"/>
                                <w:b/>
                              </w:rPr>
                            </w:pPr>
                          </w:p>
                          <w:p w:rsidR="00CB54DF" w:rsidRPr="00EA4C4D" w:rsidRDefault="00CD0629" w:rsidP="00CD0629">
                            <w:pPr>
                              <w:pStyle w:val="BrochureList"/>
                              <w:rPr>
                                <w:rFonts w:ascii="Futura Std Light" w:hAnsi="Futura Std Light"/>
                                <w:b/>
                              </w:rPr>
                            </w:pPr>
                            <w:r w:rsidRPr="00EA4C4D">
                              <w:rPr>
                                <w:rFonts w:ascii="Futura Std Light" w:hAnsi="Futura Std Light"/>
                                <w:b/>
                              </w:rPr>
                              <w:t>Membership may also be purchased, at a cost of MCr1</w:t>
                            </w:r>
                            <w:r w:rsidR="005C6130">
                              <w:rPr>
                                <w:rFonts w:ascii="Futura Std Light" w:hAnsi="Futura Std Light"/>
                                <w:b/>
                              </w:rPr>
                              <w:t>.</w:t>
                            </w:r>
                          </w:p>
                          <w:p w:rsidR="00CD0629" w:rsidRPr="00EA4C4D" w:rsidRDefault="00CD0629" w:rsidP="00CD0629">
                            <w:pPr>
                              <w:pStyle w:val="BrochureList"/>
                              <w:rPr>
                                <w:rFonts w:ascii="Futura Std Light" w:hAnsi="Futura Std Light"/>
                                <w:b/>
                              </w:rPr>
                            </w:pPr>
                            <w:r w:rsidRPr="00EA4C4D">
                              <w:rPr>
                                <w:rFonts w:ascii="Futura Std Light" w:hAnsi="Futura Std Light"/>
                                <w:b/>
                              </w:rPr>
                              <w:t>Member-sponsored membership is provided when another, usually high ranking Member, champions a candidate to the Society’s Membership Review Board.  The candidate must provide essential value to the Society to waive the standard membership entry requirements.</w:t>
                            </w:r>
                          </w:p>
                          <w:p w:rsidR="00632757" w:rsidRDefault="00632757">
                            <w:pPr>
                              <w:pStyle w:val="SectionHeading2"/>
                              <w:rPr>
                                <w:rFonts w:ascii="Futura Std Light" w:hAnsi="Futura Std Light"/>
                              </w:rPr>
                            </w:pPr>
                          </w:p>
                          <w:p w:rsidR="005C6130" w:rsidRDefault="005C6130">
                            <w:pPr>
                              <w:pStyle w:val="SectionHeading2"/>
                              <w:rPr>
                                <w:rFonts w:ascii="Futura Std Light" w:hAnsi="Futura Std Light"/>
                              </w:rPr>
                            </w:pPr>
                          </w:p>
                          <w:p w:rsidR="00CB54DF" w:rsidRPr="00EA4C4D" w:rsidRDefault="00AF3949">
                            <w:pPr>
                              <w:pStyle w:val="SectionHeading2"/>
                              <w:rPr>
                                <w:rFonts w:ascii="Futura Std Light" w:hAnsi="Futura Std Light"/>
                                <w:b/>
                                <w:color w:val="FFFFFF" w:themeColor="background1"/>
                              </w:rPr>
                            </w:pPr>
                            <w:r w:rsidRPr="00EA4C4D">
                              <w:rPr>
                                <w:rFonts w:ascii="Futura Std Light" w:hAnsi="Futura Std Light"/>
                                <w:b/>
                                <w:color w:val="FFFFFF" w:themeColor="background1"/>
                              </w:rPr>
                              <w:t>When can I start using my membership?</w:t>
                            </w:r>
                          </w:p>
                          <w:p w:rsidR="00CB54DF" w:rsidRPr="00EA4C4D" w:rsidRDefault="00771D72" w:rsidP="00771D72">
                            <w:pPr>
                              <w:pStyle w:val="BrochureCopy"/>
                              <w:rPr>
                                <w:rFonts w:ascii="Futura Std Light" w:hAnsi="Futura Std Light"/>
                                <w:b/>
                              </w:rPr>
                            </w:pPr>
                            <w:r w:rsidRPr="00EA4C4D">
                              <w:rPr>
                                <w:rFonts w:ascii="Futura Std Light" w:hAnsi="Futura Std Light"/>
                                <w:b/>
                              </w:rPr>
                              <w:t>From application to notification, the duration of notification is usually sixty days.  Notification will be sent via X-Boat message starting with facilities closest to the origin of application outwards.  Presenting proper identification to a TAS facility after notification is all that is required to activate your membership.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1" style="position:absolute;margin-left:0;margin-top:0;width:201.6pt;height:540pt;z-index:-251658240;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" fillcolor="#938953 [1614]" stroked="f">
                <v:fill opacity="0" color2="#ddd8c2 [2894]" focusposition=",1" focussize="" focus="100%" type="gradientRadial">
                  <o:fill v:ext="view" type="gradientCenter"/>
                </v:fill>
                <v:textbox>
                  <w:txbxContent>
                    <w:p w:rsidR="00CB54DF" w:rsidRPr="00EA4C4D" w:rsidRDefault="00AF3949">
                      <w:pPr>
                        <w:pStyle w:val="SectionHeading2"/>
                        <w:rPr>
                          <w:rFonts w:ascii="Futura Std Light" w:hAnsi="Futura Std Light"/>
                          <w:b/>
                          <w:color w:val="FF0000"/>
                        </w:rPr>
                      </w:pPr>
                      <w:r w:rsidRPr="00EA4C4D">
                        <w:rPr>
                          <w:rFonts w:ascii="Futura Std Light" w:hAnsi="Futura Std Light"/>
                          <w:b/>
                          <w:color w:val="FF0000"/>
                        </w:rPr>
                        <w:t>How do I join?</w:t>
                      </w:r>
                    </w:p>
                    <w:p w:rsidR="00CB54DF" w:rsidRPr="00EA4C4D" w:rsidRDefault="00CD0629" w:rsidP="00CD0629">
                      <w:pPr>
                        <w:pStyle w:val="BrochureCopy"/>
                        <w:rPr>
                          <w:rFonts w:ascii="Futura Std Light" w:hAnsi="Futura Std Light"/>
                          <w:b/>
                        </w:rPr>
                      </w:pPr>
                      <w:r w:rsidRPr="00EA4C4D">
                        <w:rPr>
                          <w:rFonts w:ascii="Futura Std Light" w:hAnsi="Futura Std Light"/>
                          <w:b/>
                        </w:rPr>
                        <w:t>TAS membership may be acquired upon mustering out of a service. It is given as a reward for heroism or extraordinary service to the Society, rather than an "official" benefit of the service involved.</w:t>
                      </w:r>
                    </w:p>
                    <w:p w:rsidR="00632757" w:rsidRDefault="00632757" w:rsidP="00CD0629">
                      <w:pPr>
                        <w:pStyle w:val="BrochureCopy"/>
                        <w:rPr>
                          <w:rFonts w:ascii="Futura Std Light" w:hAnsi="Futura Std Light"/>
                          <w:b/>
                        </w:rPr>
                      </w:pPr>
                    </w:p>
                    <w:p w:rsidR="005C6130" w:rsidRDefault="005C6130" w:rsidP="00CD0629">
                      <w:pPr>
                        <w:pStyle w:val="BrochureCopy"/>
                        <w:rPr>
                          <w:rFonts w:ascii="Futura Std Light" w:hAnsi="Futura Std Light"/>
                          <w:b/>
                        </w:rPr>
                      </w:pPr>
                    </w:p>
                    <w:p w:rsidR="005C6130" w:rsidRPr="00EA4C4D" w:rsidRDefault="005C6130" w:rsidP="00CD0629">
                      <w:pPr>
                        <w:pStyle w:val="BrochureCopy"/>
                        <w:rPr>
                          <w:rFonts w:ascii="Futura Std Light" w:hAnsi="Futura Std Light"/>
                          <w:b/>
                        </w:rPr>
                      </w:pPr>
                    </w:p>
                    <w:p w:rsidR="00CB54DF" w:rsidRPr="00EA4C4D" w:rsidRDefault="00CD0629" w:rsidP="00CD0629">
                      <w:pPr>
                        <w:pStyle w:val="BrochureList"/>
                        <w:rPr>
                          <w:rFonts w:ascii="Futura Std Light" w:hAnsi="Futura Std Light"/>
                          <w:b/>
                        </w:rPr>
                      </w:pPr>
                      <w:r w:rsidRPr="00EA4C4D">
                        <w:rPr>
                          <w:rFonts w:ascii="Futura Std Light" w:hAnsi="Futura Std Light"/>
                          <w:b/>
                        </w:rPr>
                        <w:t>Membership may also be purchased, at a cost of MCr1</w:t>
                      </w:r>
                      <w:r w:rsidR="005C6130">
                        <w:rPr>
                          <w:rFonts w:ascii="Futura Std Light" w:hAnsi="Futura Std Light"/>
                          <w:b/>
                        </w:rPr>
                        <w:t>.</w:t>
                      </w:r>
                    </w:p>
                    <w:p w:rsidR="00CD0629" w:rsidRPr="00EA4C4D" w:rsidRDefault="00CD0629" w:rsidP="00CD0629">
                      <w:pPr>
                        <w:pStyle w:val="BrochureList"/>
                        <w:rPr>
                          <w:rFonts w:ascii="Futura Std Light" w:hAnsi="Futura Std Light"/>
                          <w:b/>
                        </w:rPr>
                      </w:pPr>
                      <w:r w:rsidRPr="00EA4C4D">
                        <w:rPr>
                          <w:rFonts w:ascii="Futura Std Light" w:hAnsi="Futura Std Light"/>
                          <w:b/>
                        </w:rPr>
                        <w:t>Member-sponsored membership is provided when another, usually high ranking Member, champions a candidate to the Society’s Membership Review Board.  The candidate must provide essential value to the Society to waive the standard membership entry requirements.</w:t>
                      </w:r>
                    </w:p>
                    <w:p w:rsidR="00632757" w:rsidRDefault="00632757">
                      <w:pPr>
                        <w:pStyle w:val="SectionHeading2"/>
                        <w:rPr>
                          <w:rFonts w:ascii="Futura Std Light" w:hAnsi="Futura Std Light"/>
                        </w:rPr>
                      </w:pPr>
                    </w:p>
                    <w:p w:rsidR="005C6130" w:rsidRDefault="005C6130">
                      <w:pPr>
                        <w:pStyle w:val="SectionHeading2"/>
                        <w:rPr>
                          <w:rFonts w:ascii="Futura Std Light" w:hAnsi="Futura Std Light"/>
                        </w:rPr>
                      </w:pPr>
                    </w:p>
                    <w:p w:rsidR="00CB54DF" w:rsidRPr="00EA4C4D" w:rsidRDefault="00AF3949">
                      <w:pPr>
                        <w:pStyle w:val="SectionHeading2"/>
                        <w:rPr>
                          <w:rFonts w:ascii="Futura Std Light" w:hAnsi="Futura Std Light"/>
                          <w:b/>
                          <w:color w:val="FFFFFF" w:themeColor="background1"/>
                        </w:rPr>
                      </w:pPr>
                      <w:r w:rsidRPr="00EA4C4D">
                        <w:rPr>
                          <w:rFonts w:ascii="Futura Std Light" w:hAnsi="Futura Std Light"/>
                          <w:b/>
                          <w:color w:val="FFFFFF" w:themeColor="background1"/>
                        </w:rPr>
                        <w:t>When can I start using my membership?</w:t>
                      </w:r>
                    </w:p>
                    <w:p w:rsidR="00CB54DF" w:rsidRPr="00EA4C4D" w:rsidRDefault="00771D72" w:rsidP="00771D72">
                      <w:pPr>
                        <w:pStyle w:val="BrochureCopy"/>
                        <w:rPr>
                          <w:rFonts w:ascii="Futura Std Light" w:hAnsi="Futura Std Light"/>
                          <w:b/>
                        </w:rPr>
                      </w:pPr>
                      <w:r w:rsidRPr="00EA4C4D">
                        <w:rPr>
                          <w:rFonts w:ascii="Futura Std Light" w:hAnsi="Futura Std Light"/>
                          <w:b/>
                        </w:rPr>
                        <w:t>From application to notification, the duration of notification is usually sixty days.  Notification will be sent via X-Boat message starting with facilities closest to the origin of application outwards.  Presenting proper identification to a TAS facility after notification is all that is required to activate your membership.</w:t>
                      </w:r>
                    </w:p>
                  </w:txbxContent>
                </v:textbox>
                <w10:wrap anchorx="margin" anchory="margin"/>
              </v:rect>
            </w:pict>
          </mc:Fallback>
        </mc:AlternateContent>
      </w:r>
    </w:p>
    <w:p w:rsidR="00EA4C4D" w:rsidRDefault="00EA4C4D" w:rsidP="00EA4C4D">
      <w:pPr>
        <w:jc w:val="center"/>
      </w:pPr>
    </w:p>
    <w:p w:rsidR="00EA4C4D" w:rsidRDefault="00EA4C4D" w:rsidP="00EA4C4D">
      <w:pPr>
        <w:jc w:val="center"/>
      </w:pPr>
      <w:r>
        <w:rPr>
          <w:noProof/>
        </w:rPr>
        <w:drawing>
          <wp:inline distT="0" distB="0" distL="0" distR="0" wp14:anchorId="5B5F6E76" wp14:editId="771D7C88">
            <wp:extent cx="16954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2133600"/>
                    </a:xfrm>
                    <a:prstGeom prst="rect">
                      <a:avLst/>
                    </a:prstGeom>
                    <a:noFill/>
                    <a:ln>
                      <a:noFill/>
                    </a:ln>
                  </pic:spPr>
                </pic:pic>
              </a:graphicData>
            </a:graphic>
          </wp:inline>
        </w:drawing>
      </w:r>
    </w:p>
    <w:p w:rsidR="00EA4C4D" w:rsidRPr="00EA4C4D" w:rsidRDefault="00EA4C4D" w:rsidP="00EA4C4D">
      <w:pPr>
        <w:jc w:val="center"/>
        <w:rPr>
          <w:sz w:val="16"/>
          <w:szCs w:val="16"/>
        </w:rPr>
      </w:pPr>
      <w:r w:rsidRPr="00EA4C4D">
        <w:rPr>
          <w:sz w:val="16"/>
          <w:szCs w:val="16"/>
        </w:rPr>
        <w:t>Best-selling guidebook included with membership</w:t>
      </w:r>
    </w:p>
    <w:p w:rsidR="00CB54DF" w:rsidRDefault="00CB54DF" w:rsidP="00EA4C4D">
      <w:pPr>
        <w:jc w:val="center"/>
      </w:pPr>
    </w:p>
    <w:p w:rsidR="00CB54DF" w:rsidRPr="009208C0" w:rsidRDefault="00AF3949">
      <w:pPr>
        <w:pStyle w:val="SectionHeading1"/>
        <w:rPr>
          <w:rFonts w:ascii="Futura Std Light" w:hAnsi="Futura Std Light"/>
        </w:rPr>
      </w:pPr>
      <w:r w:rsidRPr="009208C0">
        <w:rPr>
          <w:rFonts w:ascii="Futura Std Light" w:hAnsi="Futura Std Light"/>
        </w:rPr>
        <w:t>What is the Travellers’ Aid Society?</w:t>
      </w:r>
    </w:p>
    <w:p w:rsidR="00CB54DF" w:rsidRPr="009208C0" w:rsidRDefault="00E03418" w:rsidP="00E03418">
      <w:pPr>
        <w:pStyle w:val="BrochureCopy"/>
        <w:rPr>
          <w:rFonts w:ascii="Futura Std Light" w:hAnsi="Futura Std Light"/>
        </w:rPr>
      </w:pPr>
      <w:r w:rsidRPr="009208C0">
        <w:rPr>
          <w:rFonts w:ascii="Futura Std Light" w:hAnsi="Futura Std Light"/>
        </w:rPr>
        <w:t xml:space="preserve">The Travellers’ Aid Society (“TAS”), a private club of interstellar wanderers and adventurers, has been serving the </w:t>
      </w:r>
      <w:proofErr w:type="gramStart"/>
      <w:r w:rsidRPr="009208C0">
        <w:rPr>
          <w:rFonts w:ascii="Futura Std Light" w:hAnsi="Futura Std Light"/>
        </w:rPr>
        <w:t>galaxy’s</w:t>
      </w:r>
      <w:proofErr w:type="gramEnd"/>
      <w:r w:rsidRPr="009208C0">
        <w:rPr>
          <w:rFonts w:ascii="Futura Std Light" w:hAnsi="Futura Std Light"/>
        </w:rPr>
        <w:t xml:space="preserve"> finest since 488.  TAS has made efforts to have a presence at all Class-A </w:t>
      </w:r>
      <w:r w:rsidR="00733E10" w:rsidRPr="009208C0">
        <w:rPr>
          <w:rFonts w:ascii="Futura Std Light" w:hAnsi="Futura Std Light"/>
        </w:rPr>
        <w:t xml:space="preserve">and most Class-B </w:t>
      </w:r>
      <w:r w:rsidRPr="009208C0">
        <w:rPr>
          <w:rFonts w:ascii="Futura Std Light" w:hAnsi="Futura Std Light"/>
        </w:rPr>
        <w:t xml:space="preserve">starports throughout charted space. </w:t>
      </w:r>
      <w:r w:rsidR="00733E10" w:rsidRPr="009208C0">
        <w:rPr>
          <w:rFonts w:ascii="Futura Std Light" w:hAnsi="Futura Std Light"/>
        </w:rPr>
        <w:t>TAS does not accept just anyone as a member, extensive background checks, other member sponsorship, and character tests are performed to ensure the candidate meets the TAS standards.</w:t>
      </w:r>
      <w:r w:rsidRPr="009208C0">
        <w:rPr>
          <w:rFonts w:ascii="Futura Std Light" w:hAnsi="Futura Std Light"/>
        </w:rPr>
        <w:t xml:space="preserve">   </w:t>
      </w:r>
    </w:p>
    <w:p w:rsidR="00733E10" w:rsidRPr="009208C0" w:rsidRDefault="00733E10" w:rsidP="00E03418">
      <w:pPr>
        <w:pStyle w:val="BrochureCopy"/>
        <w:rPr>
          <w:rFonts w:ascii="Futura Std Light" w:hAnsi="Futura Std Light"/>
        </w:rPr>
      </w:pPr>
      <w:r w:rsidRPr="009208C0">
        <w:rPr>
          <w:rFonts w:ascii="Futura Std Light" w:hAnsi="Futura Std Light"/>
        </w:rPr>
        <w:t>Membership is for the life of the member and is not transferable. TAS invests its membership fees and other income; it uses its capital to provide benefits to members. Every two months it pays dividends in the form of one High Passage ticket to each member. This ticket may be used, retained, or sold.</w:t>
      </w:r>
    </w:p>
    <w:p w:rsidR="00CB54DF" w:rsidRDefault="00CB54DF">
      <w:pPr>
        <w:pStyle w:val="BrochureCopy"/>
      </w:pPr>
    </w:p>
    <w:p w:rsidR="00CB54DF" w:rsidRPr="009208C0" w:rsidRDefault="00AF3949">
      <w:pPr>
        <w:pStyle w:val="SectionHeading2"/>
        <w:rPr>
          <w:rFonts w:ascii="Futura Std Light" w:hAnsi="Futura Std Light"/>
        </w:rPr>
      </w:pPr>
      <w:r w:rsidRPr="009208C0">
        <w:rPr>
          <w:rFonts w:ascii="Futura Std Light" w:hAnsi="Futura Std Light"/>
        </w:rPr>
        <w:lastRenderedPageBreak/>
        <w:t>Member Benefits</w:t>
      </w:r>
    </w:p>
    <w:p w:rsidR="00CB54DF" w:rsidRPr="009208C0" w:rsidRDefault="00650489" w:rsidP="00650489">
      <w:pPr>
        <w:pStyle w:val="BrochureCopy"/>
        <w:rPr>
          <w:rFonts w:ascii="Futura Std Light" w:hAnsi="Futura Std Light"/>
        </w:rPr>
      </w:pPr>
      <w:r w:rsidRPr="009208C0">
        <w:rPr>
          <w:rFonts w:ascii="Futura Std Light" w:hAnsi="Futura Std Light"/>
        </w:rPr>
        <w:t xml:space="preserve">TAS membership includes a lifetime of rewards and benefits. </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Bi-monthly high passage ticket</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Access to all TAS facilities</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Library research access</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Legal representation</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Language translation</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Star charts</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Identification and credit services</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Travellers; News Service (TNS)</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Conventions</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Secure communication services</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System reviews</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Top-rated accommodations</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Background checks</w:t>
      </w:r>
    </w:p>
    <w:p w:rsidR="00650489" w:rsidRPr="009208C0" w:rsidRDefault="00650489"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Career services</w:t>
      </w:r>
    </w:p>
    <w:p w:rsidR="00750830" w:rsidRPr="009208C0" w:rsidRDefault="00750830"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Financial services</w:t>
      </w:r>
    </w:p>
    <w:p w:rsidR="00BF6C93" w:rsidRPr="009208C0" w:rsidRDefault="00BF6C93" w:rsidP="00650489">
      <w:pPr>
        <w:pStyle w:val="BrochureCopy"/>
        <w:numPr>
          <w:ilvl w:val="0"/>
          <w:numId w:val="3"/>
        </w:numPr>
        <w:spacing w:after="0" w:line="240" w:lineRule="auto"/>
        <w:rPr>
          <w:rFonts w:ascii="Futura Std Light" w:hAnsi="Futura Std Light"/>
        </w:rPr>
      </w:pPr>
      <w:r w:rsidRPr="009208C0">
        <w:rPr>
          <w:rFonts w:ascii="Futura Std Light" w:hAnsi="Futura Std Light"/>
        </w:rPr>
        <w:t>Product discounts</w:t>
      </w:r>
    </w:p>
    <w:p w:rsidR="00CB54DF" w:rsidRPr="009208C0" w:rsidRDefault="00650489">
      <w:pPr>
        <w:pStyle w:val="SectionHeading2"/>
        <w:rPr>
          <w:rFonts w:ascii="Futura Std Light" w:hAnsi="Futura Std Light"/>
        </w:rPr>
      </w:pPr>
      <w:r w:rsidRPr="009208C0">
        <w:rPr>
          <w:rFonts w:ascii="Futura Std Light" w:hAnsi="Futura Std Light"/>
        </w:rPr>
        <w:t>Membership Levels</w:t>
      </w:r>
    </w:p>
    <w:p w:rsidR="00D3765D" w:rsidRPr="009208C0" w:rsidRDefault="00650489" w:rsidP="00BF6C93">
      <w:pPr>
        <w:pStyle w:val="BrochureCopy"/>
        <w:rPr>
          <w:rFonts w:ascii="Futura Std Light" w:hAnsi="Futura Std Light"/>
        </w:rPr>
      </w:pPr>
      <w:r w:rsidRPr="009208C0">
        <w:rPr>
          <w:rFonts w:ascii="Futura Std Light" w:hAnsi="Futura Std Light"/>
        </w:rPr>
        <w:t xml:space="preserve">Your membership advantages don’t just stop with joining, TAS offers additional benefits through </w:t>
      </w:r>
      <w:r w:rsidR="00E03418" w:rsidRPr="009208C0">
        <w:rPr>
          <w:rFonts w:ascii="Futura Std Light" w:hAnsi="Futura Std Light"/>
        </w:rPr>
        <w:t xml:space="preserve">membership levels/ranks.  Become one of the elite few who rise through the Society’s ranks.  From Level 1 Charter Member, through Level 9 Lanthanum Member, you will be amongst respected peers. </w:t>
      </w:r>
    </w:p>
    <w:p w:rsidR="00CB54DF" w:rsidRDefault="009208C0" w:rsidP="004A1CC7">
      <w:pPr>
        <w:pStyle w:val="BrochureCopy"/>
      </w:pPr>
      <w:r>
        <w:rPr>
          <w:noProof/>
        </w:rPr>
        <mc:AlternateContent>
          <mc:Choice Requires="wps">
            <w:drawing>
              <wp:anchor distT="0" distB="0" distL="114300" distR="114300" simplePos="0" relativeHeight="251663360" behindDoc="1" locked="0" layoutInCell="1" allowOverlap="1" wp14:anchorId="4C5EE906" wp14:editId="701E799F">
                <wp:simplePos x="0" y="0"/>
                <wp:positionH relativeFrom="margin">
                  <wp:posOffset>6562725</wp:posOffset>
                </wp:positionH>
                <wp:positionV relativeFrom="margin">
                  <wp:posOffset>5686425</wp:posOffset>
                </wp:positionV>
                <wp:extent cx="2343150" cy="1123950"/>
                <wp:effectExtent l="0" t="0" r="19050" b="1905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123950"/>
                        </a:xfrm>
                        <a:prstGeom prst="rect">
                          <a:avLst/>
                        </a:prstGeom>
                        <a:noFill/>
                        <a:ln w="9525">
                          <a:solidFill>
                            <a:schemeClr val="accent3">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3765D" w:rsidRPr="009208C0" w:rsidRDefault="00D3765D" w:rsidP="00D3765D">
                            <w:pPr>
                              <w:pStyle w:val="BrochureCaption"/>
                              <w:spacing w:line="240" w:lineRule="auto"/>
                              <w:rPr>
                                <w:rFonts w:ascii="Futura Std Light" w:hAnsi="Futura Std Light"/>
                                <w:sz w:val="20"/>
                                <w:szCs w:val="20"/>
                              </w:rPr>
                            </w:pPr>
                            <w:r w:rsidRPr="009208C0">
                              <w:rPr>
                                <w:rFonts w:ascii="Futura Std Light" w:hAnsi="Futura Std Light"/>
                                <w:sz w:val="20"/>
                                <w:szCs w:val="20"/>
                              </w:rPr>
                              <w:t>"The difference between a 'tourist' and a '</w:t>
                            </w:r>
                            <w:proofErr w:type="spellStart"/>
                            <w:r w:rsidRPr="009208C0">
                              <w:rPr>
                                <w:rFonts w:ascii="Futura Std Light" w:hAnsi="Futura Std Light"/>
                                <w:sz w:val="20"/>
                                <w:szCs w:val="20"/>
                              </w:rPr>
                              <w:t>traveller</w:t>
                            </w:r>
                            <w:proofErr w:type="spellEnd"/>
                            <w:r w:rsidRPr="009208C0">
                              <w:rPr>
                                <w:rFonts w:ascii="Futura Std Light" w:hAnsi="Futura Std Light"/>
                                <w:sz w:val="20"/>
                                <w:szCs w:val="20"/>
                              </w:rPr>
                              <w:t xml:space="preserve">' is that the tourist gets himself into trouble and then can't get out, while the </w:t>
                            </w:r>
                            <w:proofErr w:type="spellStart"/>
                            <w:r w:rsidRPr="009208C0">
                              <w:rPr>
                                <w:rFonts w:ascii="Futura Std Light" w:hAnsi="Futura Std Light"/>
                                <w:sz w:val="20"/>
                                <w:szCs w:val="20"/>
                              </w:rPr>
                              <w:t>traveller</w:t>
                            </w:r>
                            <w:proofErr w:type="spellEnd"/>
                            <w:r w:rsidRPr="009208C0">
                              <w:rPr>
                                <w:rFonts w:ascii="Futura Std Light" w:hAnsi="Futura Std Light"/>
                                <w:sz w:val="20"/>
                                <w:szCs w:val="20"/>
                              </w:rPr>
                              <w:t xml:space="preserve"> gets himself into trouble and then saves himself somehow." </w:t>
                            </w:r>
                          </w:p>
                          <w:p w:rsidR="00CB54DF" w:rsidRPr="009208C0" w:rsidRDefault="00D3765D" w:rsidP="00D3765D">
                            <w:pPr>
                              <w:pStyle w:val="BrochureCaption"/>
                              <w:spacing w:line="240" w:lineRule="auto"/>
                              <w:rPr>
                                <w:rFonts w:ascii="Futura Std Light" w:hAnsi="Futura Std Light"/>
                                <w:i w:val="0"/>
                                <w:sz w:val="16"/>
                                <w:szCs w:val="16"/>
                              </w:rPr>
                            </w:pPr>
                            <w:r w:rsidRPr="009208C0">
                              <w:rPr>
                                <w:rFonts w:ascii="Futura Std Light" w:hAnsi="Futura Std Light"/>
                                <w:i w:val="0"/>
                                <w:sz w:val="20"/>
                              </w:rPr>
                              <w:t>Travellers' Digest #13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EE906" id="Text Box 10" o:spid="_x0000_s1032" type="#_x0000_t202" style="position:absolute;margin-left:516.75pt;margin-top:447.75pt;width:184.5pt;height:88.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" filled="f" strokecolor="#9bbb59 [3206]">
                <v:textbox>
                  <w:txbxContent>
                    <w:p w:rsidR="00D3765D" w:rsidRPr="009208C0" w:rsidRDefault="00D3765D" w:rsidP="00D3765D">
                      <w:pPr>
                        <w:pStyle w:val="BrochureCaption"/>
                        <w:spacing w:line="240" w:lineRule="auto"/>
                        <w:rPr>
                          <w:rFonts w:ascii="Futura Std Light" w:hAnsi="Futura Std Light"/>
                          <w:sz w:val="20"/>
                          <w:szCs w:val="20"/>
                        </w:rPr>
                      </w:pPr>
                      <w:r w:rsidRPr="009208C0">
                        <w:rPr>
                          <w:rFonts w:ascii="Futura Std Light" w:hAnsi="Futura Std Light"/>
                          <w:sz w:val="20"/>
                          <w:szCs w:val="20"/>
                        </w:rPr>
                        <w:t>"The difference between a 'tourist' and a '</w:t>
                      </w:r>
                      <w:proofErr w:type="spellStart"/>
                      <w:r w:rsidRPr="009208C0">
                        <w:rPr>
                          <w:rFonts w:ascii="Futura Std Light" w:hAnsi="Futura Std Light"/>
                          <w:sz w:val="20"/>
                          <w:szCs w:val="20"/>
                        </w:rPr>
                        <w:t>traveller</w:t>
                      </w:r>
                      <w:proofErr w:type="spellEnd"/>
                      <w:r w:rsidRPr="009208C0">
                        <w:rPr>
                          <w:rFonts w:ascii="Futura Std Light" w:hAnsi="Futura Std Light"/>
                          <w:sz w:val="20"/>
                          <w:szCs w:val="20"/>
                        </w:rPr>
                        <w:t xml:space="preserve">' is that the tourist gets himself into trouble and then can't get out, while the </w:t>
                      </w:r>
                      <w:proofErr w:type="spellStart"/>
                      <w:r w:rsidRPr="009208C0">
                        <w:rPr>
                          <w:rFonts w:ascii="Futura Std Light" w:hAnsi="Futura Std Light"/>
                          <w:sz w:val="20"/>
                          <w:szCs w:val="20"/>
                        </w:rPr>
                        <w:t>traveller</w:t>
                      </w:r>
                      <w:proofErr w:type="spellEnd"/>
                      <w:r w:rsidRPr="009208C0">
                        <w:rPr>
                          <w:rFonts w:ascii="Futura Std Light" w:hAnsi="Futura Std Light"/>
                          <w:sz w:val="20"/>
                          <w:szCs w:val="20"/>
                        </w:rPr>
                        <w:t xml:space="preserve"> gets himself into trouble and then saves himself somehow." </w:t>
                      </w:r>
                    </w:p>
                    <w:p w:rsidR="00CB54DF" w:rsidRPr="009208C0" w:rsidRDefault="00D3765D" w:rsidP="00D3765D">
                      <w:pPr>
                        <w:pStyle w:val="BrochureCaption"/>
                        <w:spacing w:line="240" w:lineRule="auto"/>
                        <w:rPr>
                          <w:rFonts w:ascii="Futura Std Light" w:hAnsi="Futura Std Light"/>
                          <w:i w:val="0"/>
                          <w:sz w:val="16"/>
                          <w:szCs w:val="16"/>
                        </w:rPr>
                      </w:pPr>
                      <w:r w:rsidRPr="009208C0">
                        <w:rPr>
                          <w:rFonts w:ascii="Futura Std Light" w:hAnsi="Futura Std Light"/>
                          <w:i w:val="0"/>
                          <w:sz w:val="20"/>
                        </w:rPr>
                        <w:t>Travellers' Digest #13</w:t>
                      </w:r>
                    </w:p>
                  </w:txbxContent>
                </v:textbox>
                <w10:wrap anchorx="margin" anchory="margin"/>
              </v:shape>
            </w:pict>
          </mc:Fallback>
        </mc:AlternateContent>
      </w:r>
      <w:r w:rsidR="004A1CC7">
        <w:rPr>
          <w:noProof/>
        </w:rPr>
        <w:drawing>
          <wp:inline distT="0" distB="0" distL="0" distR="0" wp14:anchorId="2B272DCA" wp14:editId="19147168">
            <wp:extent cx="27432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CB54DF" w:rsidRDefault="00DC66B0">
      <w:pPr>
        <w:pStyle w:val="SectionHeading2"/>
      </w:pPr>
      <w:r>
        <w:br w:type="column"/>
      </w:r>
    </w:p>
    <w:p w:rsidR="005B781B" w:rsidRDefault="005B781B" w:rsidP="005B781B">
      <w:pPr>
        <w:pStyle w:val="BrochureCopy"/>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255"/>
      </w:tblGrid>
      <w:tr w:rsidR="005B781B" w:rsidRPr="005B781B" w:rsidTr="005B781B">
        <w:tc>
          <w:tcPr>
            <w:tcW w:w="2876" w:type="dxa"/>
            <w:shd w:val="clear" w:color="auto" w:fill="D9D9D9"/>
          </w:tcPr>
          <w:p w:rsidR="005B781B" w:rsidRPr="005B781B" w:rsidRDefault="005B781B" w:rsidP="005B781B">
            <w:pPr>
              <w:tabs>
                <w:tab w:val="num" w:pos="0"/>
              </w:tabs>
              <w:rPr>
                <w:rFonts w:ascii="Futura Std Light" w:hAnsi="Futura Std Light" w:cs="Arial"/>
                <w:b/>
                <w:sz w:val="20"/>
              </w:rPr>
            </w:pPr>
            <w:r w:rsidRPr="005B781B">
              <w:rPr>
                <w:rFonts w:ascii="Futura Std Light" w:hAnsi="Futura Std Light" w:cs="Arial"/>
                <w:b/>
                <w:sz w:val="20"/>
              </w:rPr>
              <w:t>Access Level</w:t>
            </w:r>
          </w:p>
        </w:tc>
        <w:tc>
          <w:tcPr>
            <w:tcW w:w="2877" w:type="dxa"/>
            <w:shd w:val="clear" w:color="auto" w:fill="D9D9D9"/>
          </w:tcPr>
          <w:p w:rsidR="005B781B" w:rsidRPr="005B781B" w:rsidRDefault="005B781B" w:rsidP="005B781B">
            <w:pPr>
              <w:tabs>
                <w:tab w:val="num" w:pos="0"/>
              </w:tabs>
              <w:rPr>
                <w:rFonts w:ascii="Futura Std Light" w:hAnsi="Futura Std Light" w:cs="Arial"/>
                <w:b/>
                <w:sz w:val="20"/>
              </w:rPr>
            </w:pPr>
            <w:r w:rsidRPr="005B781B">
              <w:rPr>
                <w:rFonts w:ascii="Futura Std Light" w:hAnsi="Futura Std Light" w:cs="Arial"/>
                <w:b/>
                <w:sz w:val="20"/>
              </w:rPr>
              <w:t>Membership</w:t>
            </w:r>
          </w:p>
        </w:tc>
      </w:tr>
      <w:tr w:rsidR="005B781B" w:rsidRPr="005B781B" w:rsidTr="007273FE">
        <w:tc>
          <w:tcPr>
            <w:tcW w:w="2876" w:type="dxa"/>
          </w:tcPr>
          <w:p w:rsidR="005B781B" w:rsidRPr="005B781B" w:rsidRDefault="005B781B" w:rsidP="005B781B">
            <w:pPr>
              <w:tabs>
                <w:tab w:val="num" w:pos="0"/>
              </w:tabs>
              <w:rPr>
                <w:rFonts w:ascii="Futura Std Light" w:hAnsi="Futura Std Light" w:cs="Arial"/>
                <w:sz w:val="20"/>
              </w:rPr>
            </w:pPr>
            <w:r w:rsidRPr="005B781B">
              <w:rPr>
                <w:rFonts w:ascii="Futura Std Light" w:hAnsi="Futura Std Light" w:cs="Arial"/>
                <w:sz w:val="20"/>
              </w:rPr>
              <w:t>0</w:t>
            </w:r>
          </w:p>
        </w:tc>
        <w:tc>
          <w:tcPr>
            <w:tcW w:w="2877" w:type="dxa"/>
          </w:tcPr>
          <w:p w:rsidR="005B781B" w:rsidRPr="005B781B" w:rsidRDefault="005B781B" w:rsidP="005B781B">
            <w:pPr>
              <w:tabs>
                <w:tab w:val="num" w:pos="0"/>
              </w:tabs>
              <w:rPr>
                <w:rFonts w:ascii="Futura Std Light" w:hAnsi="Futura Std Light" w:cs="Arial"/>
                <w:sz w:val="20"/>
              </w:rPr>
            </w:pPr>
            <w:r w:rsidRPr="005B781B">
              <w:rPr>
                <w:rFonts w:ascii="Futura Std Light" w:hAnsi="Futura Std Light" w:cs="Arial"/>
                <w:sz w:val="20"/>
              </w:rPr>
              <w:t>none</w:t>
            </w:r>
          </w:p>
        </w:tc>
      </w:tr>
      <w:tr w:rsidR="005B781B" w:rsidRPr="005B781B" w:rsidTr="007273FE">
        <w:tc>
          <w:tcPr>
            <w:tcW w:w="2876" w:type="dxa"/>
          </w:tcPr>
          <w:p w:rsidR="005B781B" w:rsidRPr="005B781B" w:rsidRDefault="005B781B" w:rsidP="005B781B">
            <w:pPr>
              <w:tabs>
                <w:tab w:val="num" w:pos="0"/>
              </w:tabs>
              <w:rPr>
                <w:rFonts w:ascii="Futura Std Light" w:hAnsi="Futura Std Light" w:cs="Arial"/>
                <w:sz w:val="20"/>
              </w:rPr>
            </w:pPr>
            <w:r w:rsidRPr="005B781B">
              <w:rPr>
                <w:rFonts w:ascii="Futura Std Light" w:hAnsi="Futura Std Light" w:cs="Arial"/>
                <w:sz w:val="20"/>
              </w:rPr>
              <w:t>1</w:t>
            </w:r>
          </w:p>
        </w:tc>
        <w:tc>
          <w:tcPr>
            <w:tcW w:w="2877" w:type="dxa"/>
          </w:tcPr>
          <w:p w:rsidR="005B781B" w:rsidRPr="005B781B" w:rsidRDefault="005B781B" w:rsidP="005B781B">
            <w:pPr>
              <w:tabs>
                <w:tab w:val="num" w:pos="0"/>
              </w:tabs>
              <w:rPr>
                <w:rFonts w:ascii="Futura Std Light" w:hAnsi="Futura Std Light" w:cs="Arial"/>
                <w:sz w:val="20"/>
              </w:rPr>
            </w:pPr>
            <w:r w:rsidRPr="005B781B">
              <w:rPr>
                <w:rFonts w:ascii="Futura Std Light" w:hAnsi="Futura Std Light" w:cs="Arial"/>
                <w:sz w:val="20"/>
              </w:rPr>
              <w:t>Charter Member</w:t>
            </w:r>
          </w:p>
        </w:tc>
      </w:tr>
      <w:tr w:rsidR="005B781B" w:rsidRPr="005B781B" w:rsidTr="007273FE">
        <w:tc>
          <w:tcPr>
            <w:tcW w:w="2876" w:type="dxa"/>
          </w:tcPr>
          <w:p w:rsidR="005B781B" w:rsidRPr="005B781B" w:rsidRDefault="005B781B" w:rsidP="005B781B">
            <w:pPr>
              <w:tabs>
                <w:tab w:val="num" w:pos="0"/>
              </w:tabs>
              <w:rPr>
                <w:rFonts w:ascii="Futura Std Light" w:hAnsi="Futura Std Light" w:cs="Arial"/>
                <w:sz w:val="20"/>
              </w:rPr>
            </w:pPr>
            <w:r w:rsidRPr="005B781B">
              <w:rPr>
                <w:rFonts w:ascii="Futura Std Light" w:hAnsi="Futura Std Light" w:cs="Arial"/>
                <w:sz w:val="20"/>
              </w:rPr>
              <w:t>2-3</w:t>
            </w:r>
          </w:p>
        </w:tc>
        <w:tc>
          <w:tcPr>
            <w:tcW w:w="2877" w:type="dxa"/>
          </w:tcPr>
          <w:p w:rsidR="005B781B" w:rsidRPr="005B781B" w:rsidRDefault="005B781B" w:rsidP="005B781B">
            <w:pPr>
              <w:tabs>
                <w:tab w:val="num" w:pos="0"/>
              </w:tabs>
              <w:rPr>
                <w:rFonts w:ascii="Futura Std Light" w:hAnsi="Futura Std Light" w:cs="Arial"/>
                <w:sz w:val="20"/>
              </w:rPr>
            </w:pPr>
            <w:r w:rsidRPr="005B781B">
              <w:rPr>
                <w:rFonts w:ascii="Futura Std Light" w:hAnsi="Futura Std Light" w:cs="Arial"/>
                <w:sz w:val="20"/>
              </w:rPr>
              <w:t>Bronze Member</w:t>
            </w:r>
          </w:p>
        </w:tc>
      </w:tr>
      <w:tr w:rsidR="005B781B" w:rsidRPr="005B781B" w:rsidTr="007273FE">
        <w:tc>
          <w:tcPr>
            <w:tcW w:w="2876" w:type="dxa"/>
          </w:tcPr>
          <w:p w:rsidR="005B781B" w:rsidRPr="005B781B" w:rsidRDefault="005B781B" w:rsidP="005B781B">
            <w:pPr>
              <w:tabs>
                <w:tab w:val="num" w:pos="0"/>
              </w:tabs>
              <w:rPr>
                <w:rFonts w:ascii="Futura Std Light" w:hAnsi="Futura Std Light" w:cs="Arial"/>
                <w:sz w:val="20"/>
              </w:rPr>
            </w:pPr>
            <w:r w:rsidRPr="005B781B">
              <w:rPr>
                <w:rFonts w:ascii="Futura Std Light" w:hAnsi="Futura Std Light" w:cs="Arial"/>
                <w:sz w:val="20"/>
              </w:rPr>
              <w:t>4-7</w:t>
            </w:r>
          </w:p>
        </w:tc>
        <w:tc>
          <w:tcPr>
            <w:tcW w:w="2877" w:type="dxa"/>
          </w:tcPr>
          <w:p w:rsidR="005B781B" w:rsidRPr="005B781B" w:rsidRDefault="005B781B" w:rsidP="005B781B">
            <w:pPr>
              <w:tabs>
                <w:tab w:val="num" w:pos="0"/>
              </w:tabs>
              <w:rPr>
                <w:rFonts w:ascii="Futura Std Light" w:hAnsi="Futura Std Light" w:cs="Arial"/>
                <w:sz w:val="20"/>
              </w:rPr>
            </w:pPr>
            <w:r w:rsidRPr="005B781B">
              <w:rPr>
                <w:rFonts w:ascii="Futura Std Light" w:hAnsi="Futura Std Light" w:cs="Arial"/>
                <w:sz w:val="20"/>
              </w:rPr>
              <w:t>Silver Member</w:t>
            </w:r>
          </w:p>
        </w:tc>
      </w:tr>
      <w:tr w:rsidR="005B781B" w:rsidRPr="005B781B" w:rsidTr="007273FE">
        <w:tc>
          <w:tcPr>
            <w:tcW w:w="2876" w:type="dxa"/>
          </w:tcPr>
          <w:p w:rsidR="005B781B" w:rsidRPr="005B781B" w:rsidRDefault="005B781B" w:rsidP="005B781B">
            <w:pPr>
              <w:tabs>
                <w:tab w:val="num" w:pos="0"/>
              </w:tabs>
              <w:rPr>
                <w:rFonts w:ascii="Futura Std Light" w:hAnsi="Futura Std Light" w:cs="Arial"/>
                <w:sz w:val="20"/>
              </w:rPr>
            </w:pPr>
            <w:r w:rsidRPr="005B781B">
              <w:rPr>
                <w:rFonts w:ascii="Futura Std Light" w:hAnsi="Futura Std Light" w:cs="Arial"/>
                <w:sz w:val="20"/>
              </w:rPr>
              <w:t>8</w:t>
            </w:r>
          </w:p>
        </w:tc>
        <w:tc>
          <w:tcPr>
            <w:tcW w:w="2877" w:type="dxa"/>
          </w:tcPr>
          <w:p w:rsidR="005B781B" w:rsidRPr="005B781B" w:rsidRDefault="005B781B" w:rsidP="005B781B">
            <w:pPr>
              <w:tabs>
                <w:tab w:val="num" w:pos="0"/>
              </w:tabs>
              <w:rPr>
                <w:rFonts w:ascii="Futura Std Light" w:hAnsi="Futura Std Light" w:cs="Arial"/>
                <w:sz w:val="20"/>
              </w:rPr>
            </w:pPr>
            <w:r w:rsidRPr="005B781B">
              <w:rPr>
                <w:rFonts w:ascii="Futura Std Light" w:hAnsi="Futura Std Light" w:cs="Arial"/>
                <w:sz w:val="20"/>
              </w:rPr>
              <w:t>Gold Member</w:t>
            </w:r>
          </w:p>
        </w:tc>
      </w:tr>
      <w:tr w:rsidR="005B781B" w:rsidRPr="005B781B" w:rsidTr="007273FE">
        <w:tc>
          <w:tcPr>
            <w:tcW w:w="2876" w:type="dxa"/>
          </w:tcPr>
          <w:p w:rsidR="005B781B" w:rsidRPr="005B781B" w:rsidRDefault="005B781B" w:rsidP="005B781B">
            <w:pPr>
              <w:tabs>
                <w:tab w:val="num" w:pos="0"/>
              </w:tabs>
              <w:rPr>
                <w:rFonts w:ascii="Futura Std Light" w:hAnsi="Futura Std Light" w:cs="Arial"/>
                <w:sz w:val="20"/>
              </w:rPr>
            </w:pPr>
            <w:r w:rsidRPr="005B781B">
              <w:rPr>
                <w:rFonts w:ascii="Futura Std Light" w:hAnsi="Futura Std Light" w:cs="Arial"/>
                <w:sz w:val="20"/>
              </w:rPr>
              <w:t>9</w:t>
            </w:r>
          </w:p>
        </w:tc>
        <w:tc>
          <w:tcPr>
            <w:tcW w:w="2877" w:type="dxa"/>
          </w:tcPr>
          <w:p w:rsidR="005B781B" w:rsidRPr="005B781B" w:rsidRDefault="005B781B" w:rsidP="005B781B">
            <w:pPr>
              <w:tabs>
                <w:tab w:val="num" w:pos="0"/>
              </w:tabs>
              <w:rPr>
                <w:rFonts w:ascii="Futura Std Light" w:hAnsi="Futura Std Light" w:cs="Arial"/>
                <w:sz w:val="20"/>
              </w:rPr>
            </w:pPr>
            <w:r w:rsidRPr="005B781B">
              <w:rPr>
                <w:rFonts w:ascii="Futura Std Light" w:hAnsi="Futura Std Light" w:cs="Arial"/>
                <w:sz w:val="20"/>
              </w:rPr>
              <w:t>Lanthanum Member</w:t>
            </w:r>
          </w:p>
        </w:tc>
      </w:tr>
    </w:tbl>
    <w:p w:rsidR="00CB54DF" w:rsidRPr="009208C0" w:rsidRDefault="00CB54DF" w:rsidP="005B781B">
      <w:pPr>
        <w:pStyle w:val="BrochureCopy"/>
        <w:rPr>
          <w:rFonts w:ascii="Futura Std Light" w:hAnsi="Futura Std Light"/>
        </w:rPr>
      </w:pPr>
    </w:p>
    <w:p w:rsidR="00CB54DF" w:rsidRPr="009208C0" w:rsidRDefault="00CB54DF">
      <w:pPr>
        <w:pStyle w:val="SectionHeading2"/>
        <w:rPr>
          <w:rFonts w:ascii="Futura Std Light" w:hAnsi="Futura Std Light"/>
        </w:rPr>
      </w:pPr>
    </w:p>
    <w:p w:rsidR="00CB54DF" w:rsidRPr="009208C0" w:rsidRDefault="00FE7C14">
      <w:pPr>
        <w:pStyle w:val="BrochureCopy"/>
        <w:rPr>
          <w:rFonts w:ascii="Futura Std Light" w:hAnsi="Futura Std Light"/>
        </w:rPr>
      </w:pPr>
      <w:r w:rsidRPr="009208C0">
        <w:rPr>
          <w:rFonts w:ascii="Futura Std Light" w:hAnsi="Futura Std Light"/>
          <w:noProof/>
        </w:rPr>
        <w:drawing>
          <wp:inline distT="0" distB="0" distL="0" distR="0" wp14:anchorId="404F6026" wp14:editId="40286294">
            <wp:extent cx="2620133"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et1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0928" cy="2096136"/>
                    </a:xfrm>
                    <a:prstGeom prst="rect">
                      <a:avLst/>
                    </a:prstGeom>
                  </pic:spPr>
                </pic:pic>
              </a:graphicData>
            </a:graphic>
          </wp:inline>
        </w:drawing>
      </w:r>
    </w:p>
    <w:p w:rsidR="00CB54DF" w:rsidRPr="009208C0" w:rsidRDefault="00827302">
      <w:pPr>
        <w:pStyle w:val="SectionHeading2"/>
        <w:rPr>
          <w:rFonts w:ascii="Futura Std Light" w:hAnsi="Futura Std Light"/>
        </w:rPr>
      </w:pPr>
      <w:r w:rsidRPr="009208C0">
        <w:rPr>
          <w:rFonts w:ascii="Futura Std Light" w:hAnsi="Futura Std Light"/>
        </w:rPr>
        <w:t>Always Here for You</w:t>
      </w:r>
    </w:p>
    <w:p w:rsidR="00CB54DF" w:rsidRPr="009208C0" w:rsidRDefault="00827302">
      <w:pPr>
        <w:pStyle w:val="BrochureCopy"/>
        <w:rPr>
          <w:rFonts w:ascii="Futura Std Light" w:hAnsi="Futura Std Light"/>
        </w:rPr>
      </w:pPr>
      <w:r w:rsidRPr="009208C0">
        <w:rPr>
          <w:rFonts w:ascii="Futura Std Light" w:hAnsi="Futura Std Light"/>
        </w:rPr>
        <w:t>Consider TAS as your personal concierge and safe-haven for all of your travels and endeavors.  From our top-rated hotels and hostels, to our up-to-date system reviews and travel notifications, you can rest well and sure that someone is looking out for you.</w:t>
      </w:r>
    </w:p>
    <w:p w:rsidR="00D3765D" w:rsidRDefault="00D3765D">
      <w:pPr>
        <w:pStyle w:val="BrochureCopy"/>
      </w:pPr>
    </w:p>
    <w:sectPr w:rsidR="00D3765D" w:rsidSect="00CB54DF">
      <w:pgSz w:w="15840" w:h="12240" w:orient="landscape"/>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utura Std Light">
    <w:panose1 w:val="00000000000000000000"/>
    <w:charset w:val="00"/>
    <w:family w:val="swiss"/>
    <w:notTrueType/>
    <w:pitch w:val="variable"/>
    <w:sig w:usb0="800000AF" w:usb1="4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D0BB1"/>
    <w:multiLevelType w:val="hybridMultilevel"/>
    <w:tmpl w:val="D2F20380"/>
    <w:lvl w:ilvl="0" w:tplc="B61A71D8">
      <w:start w:val="1"/>
      <w:numFmt w:val="decimal"/>
      <w:pStyle w:val="Brochure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971E71"/>
    <w:multiLevelType w:val="hybridMultilevel"/>
    <w:tmpl w:val="07D2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DA7CA8"/>
    <w:multiLevelType w:val="hybridMultilevel"/>
    <w:tmpl w:val="EC065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14"/>
    <w:rsid w:val="004A1CC7"/>
    <w:rsid w:val="005B781B"/>
    <w:rsid w:val="005C6130"/>
    <w:rsid w:val="00632757"/>
    <w:rsid w:val="00650489"/>
    <w:rsid w:val="00733E10"/>
    <w:rsid w:val="00750830"/>
    <w:rsid w:val="00771D72"/>
    <w:rsid w:val="007B306C"/>
    <w:rsid w:val="00827302"/>
    <w:rsid w:val="009208C0"/>
    <w:rsid w:val="00AF3949"/>
    <w:rsid w:val="00B84EBF"/>
    <w:rsid w:val="00BF6C93"/>
    <w:rsid w:val="00CB54DF"/>
    <w:rsid w:val="00CD0629"/>
    <w:rsid w:val="00D3765D"/>
    <w:rsid w:val="00DC66B0"/>
    <w:rsid w:val="00E03418"/>
    <w:rsid w:val="00EA4C4D"/>
    <w:rsid w:val="00FE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5AEB8205-40A2-46C2-A808-936A1547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CB5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ochureTitle">
    <w:name w:val="Brochure Title"/>
    <w:basedOn w:val="Normal"/>
    <w:qFormat/>
    <w:rsid w:val="00CB54DF"/>
    <w:pPr>
      <w:spacing w:line="312" w:lineRule="auto"/>
      <w:jc w:val="both"/>
    </w:pPr>
    <w:rPr>
      <w:rFonts w:asciiTheme="majorHAnsi" w:hAnsiTheme="majorHAnsi"/>
      <w:color w:val="4F81BD" w:themeColor="accent1"/>
      <w:sz w:val="32"/>
    </w:rPr>
  </w:style>
  <w:style w:type="paragraph" w:customStyle="1" w:styleId="8A2A7A62B8364C6DA158E52967F32244">
    <w:name w:val="8A2A7A62B8364C6DA158E52967F32244"/>
    <w:rsid w:val="00CB54DF"/>
    <w:pPr>
      <w:spacing w:before="240" w:after="80"/>
      <w:outlineLvl w:val="1"/>
    </w:pPr>
    <w:rPr>
      <w:rFonts w:asciiTheme="majorHAnsi" w:hAnsiTheme="majorHAnsi"/>
      <w:color w:val="4F81BD" w:themeColor="accent1"/>
    </w:rPr>
  </w:style>
  <w:style w:type="paragraph" w:styleId="Title">
    <w:name w:val="Title"/>
    <w:basedOn w:val="Normal"/>
    <w:link w:val="TitleChar"/>
    <w:uiPriority w:val="4"/>
    <w:semiHidden/>
    <w:unhideWhenUsed/>
    <w:qFormat/>
    <w:rsid w:val="00CB54DF"/>
    <w:pPr>
      <w:spacing w:after="0" w:line="312" w:lineRule="auto"/>
      <w:jc w:val="both"/>
    </w:pPr>
    <w:rPr>
      <w:rFonts w:asciiTheme="majorHAnsi" w:eastAsiaTheme="majorEastAsia" w:hAnsiTheme="majorHAnsi" w:cstheme="majorHAnsi"/>
      <w:b/>
      <w:bCs/>
      <w:color w:val="4F81BD" w:themeColor="accent1"/>
      <w:kern w:val="28"/>
      <w:sz w:val="32"/>
      <w:szCs w:val="52"/>
    </w:rPr>
  </w:style>
  <w:style w:type="character" w:customStyle="1" w:styleId="TitleChar">
    <w:name w:val="Title Char"/>
    <w:basedOn w:val="DefaultParagraphFont"/>
    <w:link w:val="Title"/>
    <w:uiPriority w:val="4"/>
    <w:semiHidden/>
    <w:rsid w:val="00CB54DF"/>
    <w:rPr>
      <w:rFonts w:asciiTheme="majorHAnsi" w:eastAsiaTheme="majorEastAsia" w:hAnsiTheme="majorHAnsi" w:cstheme="majorHAnsi"/>
      <w:b/>
      <w:bCs/>
      <w:color w:val="4F81BD" w:themeColor="accent1"/>
      <w:kern w:val="28"/>
      <w:sz w:val="32"/>
      <w:szCs w:val="52"/>
    </w:rPr>
  </w:style>
  <w:style w:type="paragraph" w:styleId="Caption">
    <w:name w:val="caption"/>
    <w:basedOn w:val="Normal"/>
    <w:next w:val="Normal"/>
    <w:uiPriority w:val="35"/>
    <w:semiHidden/>
    <w:unhideWhenUsed/>
    <w:qFormat/>
    <w:rsid w:val="00CB54D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B5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4DF"/>
    <w:rPr>
      <w:rFonts w:ascii="Tahoma" w:hAnsi="Tahoma" w:cs="Tahoma"/>
      <w:sz w:val="16"/>
      <w:szCs w:val="16"/>
    </w:rPr>
  </w:style>
  <w:style w:type="paragraph" w:customStyle="1" w:styleId="BrochureSubtitle">
    <w:name w:val="Brochure Subtitle"/>
    <w:basedOn w:val="Normal"/>
    <w:qFormat/>
    <w:rsid w:val="00CB54DF"/>
    <w:pPr>
      <w:spacing w:before="60" w:after="120" w:line="240" w:lineRule="auto"/>
      <w:jc w:val="both"/>
    </w:pPr>
    <w:rPr>
      <w:i/>
      <w:color w:val="76923C" w:themeColor="accent3" w:themeShade="BF"/>
      <w:sz w:val="20"/>
    </w:rPr>
  </w:style>
  <w:style w:type="paragraph" w:customStyle="1" w:styleId="BrochureSubtitle2">
    <w:name w:val="Brochure Subtitle 2"/>
    <w:basedOn w:val="Normal"/>
    <w:qFormat/>
    <w:rsid w:val="00CB54DF"/>
    <w:pPr>
      <w:spacing w:before="120" w:after="120" w:line="384" w:lineRule="auto"/>
    </w:pPr>
    <w:rPr>
      <w:i/>
      <w:color w:val="76923C" w:themeColor="accent3" w:themeShade="BF"/>
      <w:sz w:val="20"/>
    </w:rPr>
  </w:style>
  <w:style w:type="paragraph" w:customStyle="1" w:styleId="SectionHeading2">
    <w:name w:val="Section Heading 2"/>
    <w:basedOn w:val="Normal"/>
    <w:qFormat/>
    <w:rsid w:val="00CB54DF"/>
    <w:pPr>
      <w:spacing w:before="240" w:after="80"/>
      <w:outlineLvl w:val="1"/>
    </w:pPr>
    <w:rPr>
      <w:rFonts w:asciiTheme="majorHAnsi" w:hAnsiTheme="majorHAnsi"/>
      <w:color w:val="4F81BD" w:themeColor="accent1"/>
    </w:rPr>
  </w:style>
  <w:style w:type="paragraph" w:customStyle="1" w:styleId="BrochureCopy">
    <w:name w:val="Brochure Copy"/>
    <w:basedOn w:val="Normal"/>
    <w:qFormat/>
    <w:rsid w:val="00CB54DF"/>
    <w:pPr>
      <w:spacing w:after="120" w:line="300" w:lineRule="auto"/>
    </w:pPr>
    <w:rPr>
      <w:sz w:val="18"/>
    </w:rPr>
  </w:style>
  <w:style w:type="paragraph" w:customStyle="1" w:styleId="SectionHeading1">
    <w:name w:val="Section Heading 1"/>
    <w:basedOn w:val="SectionHeading2"/>
    <w:qFormat/>
    <w:rsid w:val="00CB54DF"/>
    <w:rPr>
      <w:sz w:val="28"/>
    </w:rPr>
  </w:style>
  <w:style w:type="paragraph" w:customStyle="1" w:styleId="CaptionHeading">
    <w:name w:val="Caption Heading"/>
    <w:basedOn w:val="Normal"/>
    <w:qFormat/>
    <w:rsid w:val="00CB54DF"/>
    <w:pPr>
      <w:spacing w:after="120" w:line="312" w:lineRule="auto"/>
    </w:pPr>
    <w:rPr>
      <w:rFonts w:asciiTheme="majorHAnsi" w:hAnsiTheme="majorHAnsi"/>
      <w:color w:val="76923C" w:themeColor="accent3" w:themeShade="BF"/>
      <w:sz w:val="20"/>
    </w:rPr>
  </w:style>
  <w:style w:type="paragraph" w:customStyle="1" w:styleId="BrochureCaption">
    <w:name w:val="Brochure Caption"/>
    <w:basedOn w:val="Normal"/>
    <w:qFormat/>
    <w:rsid w:val="00CB54DF"/>
    <w:pPr>
      <w:spacing w:after="0" w:line="432" w:lineRule="auto"/>
    </w:pPr>
    <w:rPr>
      <w:i/>
      <w:color w:val="76923C" w:themeColor="accent3" w:themeShade="BF"/>
      <w:sz w:val="18"/>
    </w:rPr>
  </w:style>
  <w:style w:type="paragraph" w:customStyle="1" w:styleId="ContactInformation">
    <w:name w:val="Contact Information"/>
    <w:basedOn w:val="Normal"/>
    <w:qFormat/>
    <w:rsid w:val="00CB54DF"/>
    <w:pPr>
      <w:spacing w:after="0"/>
    </w:pPr>
    <w:rPr>
      <w:color w:val="4F81BD" w:themeColor="accent1"/>
      <w:sz w:val="18"/>
    </w:rPr>
  </w:style>
  <w:style w:type="paragraph" w:customStyle="1" w:styleId="ContactInformationHeading">
    <w:name w:val="Contact Information Heading"/>
    <w:basedOn w:val="Normal"/>
    <w:qFormat/>
    <w:rsid w:val="00CB54DF"/>
    <w:pPr>
      <w:spacing w:before="240" w:after="80"/>
    </w:pPr>
    <w:rPr>
      <w:rFonts w:asciiTheme="majorHAnsi" w:hAnsiTheme="majorHAnsi"/>
      <w:color w:val="4F81BD" w:themeColor="accent1"/>
    </w:rPr>
  </w:style>
  <w:style w:type="paragraph" w:customStyle="1" w:styleId="WebSiteAddress">
    <w:name w:val="Web Site Address"/>
    <w:basedOn w:val="Normal"/>
    <w:qFormat/>
    <w:rsid w:val="00CB54DF"/>
    <w:pPr>
      <w:spacing w:before="240" w:after="80"/>
    </w:pPr>
    <w:rPr>
      <w:color w:val="4F81BD" w:themeColor="accent1"/>
    </w:rPr>
  </w:style>
  <w:style w:type="paragraph" w:customStyle="1" w:styleId="BrochureList">
    <w:name w:val="Brochure List"/>
    <w:basedOn w:val="BrochureCopy"/>
    <w:qFormat/>
    <w:rsid w:val="00CB54DF"/>
    <w:pPr>
      <w:numPr>
        <w:numId w:val="1"/>
      </w:numPr>
    </w:pPr>
  </w:style>
  <w:style w:type="paragraph" w:customStyle="1" w:styleId="D3698C1BF2294BD59E4F83170C820D561">
    <w:name w:val="D3698C1BF2294BD59E4F83170C820D561"/>
    <w:rsid w:val="00CB54DF"/>
    <w:pPr>
      <w:spacing w:before="240" w:after="80"/>
      <w:outlineLvl w:val="1"/>
    </w:pPr>
    <w:rPr>
      <w:rFonts w:asciiTheme="majorHAnsi" w:hAnsiTheme="majorHAnsi"/>
      <w:color w:val="4F81BD" w:themeColor="accent1"/>
    </w:rPr>
  </w:style>
  <w:style w:type="paragraph" w:customStyle="1" w:styleId="64BDA2DDABEB45E6A11282D2E8E1D23E">
    <w:name w:val="64BDA2DDABEB45E6A11282D2E8E1D23E"/>
    <w:rsid w:val="00CB54DF"/>
    <w:pPr>
      <w:spacing w:before="240" w:after="80"/>
    </w:pPr>
    <w:rPr>
      <w:color w:val="4F81BD" w:themeColor="accent1"/>
    </w:rPr>
  </w:style>
  <w:style w:type="character" w:styleId="PlaceholderText">
    <w:name w:val="Placeholder Text"/>
    <w:basedOn w:val="DefaultParagraphFont"/>
    <w:uiPriority w:val="99"/>
    <w:semiHidden/>
    <w:rsid w:val="00B84EBF"/>
    <w:rPr>
      <w:color w:val="808080"/>
    </w:rPr>
  </w:style>
  <w:style w:type="table" w:customStyle="1" w:styleId="TableGrid1">
    <w:name w:val="Table Grid1"/>
    <w:basedOn w:val="TableNormal"/>
    <w:next w:val="TableGrid"/>
    <w:uiPriority w:val="39"/>
    <w:rsid w:val="005B781B"/>
    <w:pPr>
      <w:spacing w:after="0" w:line="240" w:lineRule="auto"/>
    </w:pPr>
    <w:rPr>
      <w:rFonts w:ascii="Arial" w:eastAsia="Times New Roman" w:hAnsi="Arial" w:cs="Times New Roman"/>
      <w:sz w:val="14"/>
      <w:szCs w:val="20"/>
      <w:lang w:eastAsia="ja-JP"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B7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ry\AppData\Roaming\Microsoft\Templates\Business%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E749DA610849368D9F09DC886B0BA0"/>
        <w:category>
          <w:name w:val="General"/>
          <w:gallery w:val="placeholder"/>
        </w:category>
        <w:types>
          <w:type w:val="bbPlcHdr"/>
        </w:types>
        <w:behaviors>
          <w:behavior w:val="content"/>
        </w:behaviors>
        <w:guid w:val="{2D00F578-ECF3-4AFF-850F-749899259387}"/>
      </w:docPartPr>
      <w:docPartBody>
        <w:p w:rsidR="005C54E6" w:rsidRDefault="00802289">
          <w:pPr>
            <w:pStyle w:val="E0E749DA610849368D9F09DC886B0BA0"/>
          </w:pPr>
          <w:r>
            <w:t>[Adventure Works]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utura Std Light">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D0BB1"/>
    <w:multiLevelType w:val="hybridMultilevel"/>
    <w:tmpl w:val="D2F20380"/>
    <w:lvl w:ilvl="0" w:tplc="B61A71D8">
      <w:start w:val="1"/>
      <w:numFmt w:val="decimal"/>
      <w:pStyle w:val="Brochure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289"/>
    <w:rsid w:val="005C54E6"/>
    <w:rsid w:val="00802289"/>
    <w:rsid w:val="00A56487"/>
    <w:rsid w:val="00EB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844CA7F184EABB3DFB669A6E3A0CA">
    <w:name w:val="C8D844CA7F184EABB3DFB669A6E3A0CA"/>
  </w:style>
  <w:style w:type="paragraph" w:customStyle="1" w:styleId="BrochureCopy">
    <w:name w:val="Brochure Copy"/>
    <w:basedOn w:val="Normal"/>
    <w:qFormat/>
    <w:pPr>
      <w:spacing w:after="120" w:line="300" w:lineRule="auto"/>
    </w:pPr>
    <w:rPr>
      <w:rFonts w:eastAsiaTheme="minorHAnsi"/>
      <w:sz w:val="18"/>
    </w:rPr>
  </w:style>
  <w:style w:type="paragraph" w:customStyle="1" w:styleId="274E307907BE4D82B274B2154291702C">
    <w:name w:val="274E307907BE4D82B274B2154291702C"/>
  </w:style>
  <w:style w:type="paragraph" w:customStyle="1" w:styleId="DFDDEFB92B514D72B4ECA19A786BDB08">
    <w:name w:val="DFDDEFB92B514D72B4ECA19A786BDB08"/>
  </w:style>
  <w:style w:type="paragraph" w:customStyle="1" w:styleId="1C3E9BA46FEC4F4DAD3AEB6876B17D25">
    <w:name w:val="1C3E9BA46FEC4F4DAD3AEB6876B17D25"/>
  </w:style>
  <w:style w:type="paragraph" w:customStyle="1" w:styleId="5DF1C3BDF2F740B48CE666F27F66E0C7">
    <w:name w:val="5DF1C3BDF2F740B48CE666F27F66E0C7"/>
  </w:style>
  <w:style w:type="paragraph" w:customStyle="1" w:styleId="F1D4D3E98E724439A9D4C8DD7DCD1287">
    <w:name w:val="F1D4D3E98E724439A9D4C8DD7DCD1287"/>
  </w:style>
  <w:style w:type="paragraph" w:customStyle="1" w:styleId="52260BF5E941456CBF9CAB81C8A38976">
    <w:name w:val="52260BF5E941456CBF9CAB81C8A38976"/>
  </w:style>
  <w:style w:type="paragraph" w:customStyle="1" w:styleId="D29D1DEA93A64D6ABD07DC69679467D0">
    <w:name w:val="D29D1DEA93A64D6ABD07DC69679467D0"/>
  </w:style>
  <w:style w:type="paragraph" w:customStyle="1" w:styleId="0A911E501A934C90BC41567D0212510A">
    <w:name w:val="0A911E501A934C90BC41567D0212510A"/>
  </w:style>
  <w:style w:type="paragraph" w:customStyle="1" w:styleId="B64CF0FC78344AB1B1E61FDFE4A8C920">
    <w:name w:val="B64CF0FC78344AB1B1E61FDFE4A8C920"/>
  </w:style>
  <w:style w:type="paragraph" w:customStyle="1" w:styleId="0B325C669CFE497C92B83EB8BA8C9C9A">
    <w:name w:val="0B325C669CFE497C92B83EB8BA8C9C9A"/>
  </w:style>
  <w:style w:type="paragraph" w:customStyle="1" w:styleId="59D0EDB2C4E94EA7A3B0273893922B6A">
    <w:name w:val="59D0EDB2C4E94EA7A3B0273893922B6A"/>
  </w:style>
  <w:style w:type="paragraph" w:customStyle="1" w:styleId="16C4E336378246B29DB3196821C71F73">
    <w:name w:val="16C4E336378246B29DB3196821C71F73"/>
  </w:style>
  <w:style w:type="paragraph" w:customStyle="1" w:styleId="68C19B07D96943FFAC9E1C92D470B86B">
    <w:name w:val="68C19B07D96943FFAC9E1C92D470B86B"/>
  </w:style>
  <w:style w:type="paragraph" w:customStyle="1" w:styleId="932BC54E870D4D74BFCE2B1497EA119C">
    <w:name w:val="932BC54E870D4D74BFCE2B1497EA119C"/>
  </w:style>
  <w:style w:type="paragraph" w:customStyle="1" w:styleId="E0E749DA610849368D9F09DC886B0BA0">
    <w:name w:val="E0E749DA610849368D9F09DC886B0BA0"/>
  </w:style>
  <w:style w:type="paragraph" w:customStyle="1" w:styleId="AC8BF687A6874E88A75EB76C920AB081">
    <w:name w:val="AC8BF687A6874E88A75EB76C920AB081"/>
  </w:style>
  <w:style w:type="paragraph" w:customStyle="1" w:styleId="7B466E135492486AA9889F939CA4FBBB">
    <w:name w:val="7B466E135492486AA9889F939CA4FBBB"/>
  </w:style>
  <w:style w:type="paragraph" w:customStyle="1" w:styleId="9DF6D55A6947420EB79A04B2B4515676">
    <w:name w:val="9DF6D55A6947420EB79A04B2B4515676"/>
  </w:style>
  <w:style w:type="paragraph" w:customStyle="1" w:styleId="8DF25BA7AD274A9FAC7887EB149DFF94">
    <w:name w:val="8DF25BA7AD274A9FAC7887EB149DFF94"/>
  </w:style>
  <w:style w:type="paragraph" w:customStyle="1" w:styleId="FCFD43A6F3934B0FA3C9E64608D472E6">
    <w:name w:val="FCFD43A6F3934B0FA3C9E64608D472E6"/>
  </w:style>
  <w:style w:type="paragraph" w:customStyle="1" w:styleId="18151CF3038D4DCAB04BC2EE66FCA67D">
    <w:name w:val="18151CF3038D4DCAB04BC2EE66FCA67D"/>
  </w:style>
  <w:style w:type="paragraph" w:customStyle="1" w:styleId="BrochureSubtitle2">
    <w:name w:val="Brochure Subtitle 2"/>
    <w:basedOn w:val="Normal"/>
    <w:qFormat/>
    <w:pPr>
      <w:spacing w:before="120" w:after="120" w:line="384" w:lineRule="auto"/>
    </w:pPr>
    <w:rPr>
      <w:rFonts w:eastAsiaTheme="minorHAnsi"/>
      <w:i/>
      <w:color w:val="7B7B7B" w:themeColor="accent3" w:themeShade="BF"/>
      <w:sz w:val="20"/>
    </w:rPr>
  </w:style>
  <w:style w:type="paragraph" w:customStyle="1" w:styleId="E2978E00A59B498B98E42F77E7C30536">
    <w:name w:val="E2978E00A59B498B98E42F77E7C30536"/>
  </w:style>
  <w:style w:type="paragraph" w:customStyle="1" w:styleId="A4C5C8B26AA646E59E46BB41C2875B70">
    <w:name w:val="A4C5C8B26AA646E59E46BB41C2875B70"/>
  </w:style>
  <w:style w:type="paragraph" w:customStyle="1" w:styleId="29AF6A0EBA4840878419BBF898946E51">
    <w:name w:val="29AF6A0EBA4840878419BBF898946E51"/>
  </w:style>
  <w:style w:type="paragraph" w:customStyle="1" w:styleId="BrochureList">
    <w:name w:val="Brochure List"/>
    <w:basedOn w:val="Normal"/>
    <w:qFormat/>
    <w:pPr>
      <w:numPr>
        <w:numId w:val="1"/>
      </w:numPr>
      <w:spacing w:after="120" w:line="300" w:lineRule="auto"/>
    </w:pPr>
    <w:rPr>
      <w:rFonts w:eastAsiaTheme="minorHAnsi"/>
      <w:sz w:val="18"/>
    </w:rPr>
  </w:style>
  <w:style w:type="paragraph" w:customStyle="1" w:styleId="A9B2CFABFF7240D8A882A968DB7BA8F9">
    <w:name w:val="A9B2CFABFF7240D8A882A968DB7BA8F9"/>
  </w:style>
  <w:style w:type="paragraph" w:customStyle="1" w:styleId="6F15670C09004C6CB97FB6699712FB5F">
    <w:name w:val="6F15670C09004C6CB97FB6699712FB5F"/>
  </w:style>
  <w:style w:type="paragraph" w:customStyle="1" w:styleId="AD4847DC5E684073A5E9EE8FEA206C4E">
    <w:name w:val="AD4847DC5E684073A5E9EE8FEA206C4E"/>
  </w:style>
  <w:style w:type="paragraph" w:customStyle="1" w:styleId="48C5A2380A214B2F925DB476B325A80D">
    <w:name w:val="48C5A2380A214B2F925DB476B325A80D"/>
  </w:style>
  <w:style w:type="paragraph" w:customStyle="1" w:styleId="DDB300B877B04E7A9039A43860453596">
    <w:name w:val="DDB300B877B04E7A9039A43860453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Most Class A starports</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08F6DC-0ACC-4157-A32B-7F1A83CBFA3C}">
  <ds:schemaRefs>
    <ds:schemaRef ds:uri="http://schemas.microsoft.com/sharepoint/v3/contenttype/forms"/>
  </ds:schemaRefs>
</ds:datastoreItem>
</file>

<file path=customXml/itemProps3.xml><?xml version="1.0" encoding="utf-8"?>
<ds:datastoreItem xmlns:ds="http://schemas.openxmlformats.org/officeDocument/2006/customXml" ds:itemID="{7EFB87CC-D0E4-453A-9EC4-5F42644D8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brochure.dotx</Template>
  <TotalTime>84</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Brochure (8 1/2 x 11, landscape, 2-fold)</vt:lpstr>
    </vt:vector>
  </TitlesOfParts>
  <Company>Travellers’ Aid Society</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Brochure (8 1/2 x 11, landscape, 2-fold)</dc:title>
  <dc:subject/>
  <dc:creator>Perry</dc:creator>
  <cp:keywords/>
  <cp:lastModifiedBy>Perry Horner</cp:lastModifiedBy>
  <cp:revision>19</cp:revision>
  <cp:lastPrinted>2014-12-30T21:54:00Z</cp:lastPrinted>
  <dcterms:created xsi:type="dcterms:W3CDTF">2014-12-28T04:06:00Z</dcterms:created>
  <dcterms:modified xsi:type="dcterms:W3CDTF">2014-12-30T21:54:00Z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TC100726679990</vt:lpwstr>
  </property>
</Properties>
</file>